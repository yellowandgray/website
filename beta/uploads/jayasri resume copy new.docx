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F935" w14:textId="77777777" w:rsidR="008115E5" w:rsidRPr="0097503F" w:rsidRDefault="00C25F99">
      <w:pPr>
        <w:pStyle w:val="Name"/>
        <w:rPr>
          <w:rFonts w:ascii="Times New Roman" w:hAnsi="Times New Roman" w:cs="Times New Roman"/>
          <w:b w:val="0"/>
        </w:rPr>
      </w:pPr>
      <w:r w:rsidRPr="0097503F">
        <w:rPr>
          <w:rFonts w:ascii="Times New Roman" w:hAnsi="Times New Roman" w:cs="Times New Roman"/>
          <w:b w:val="0"/>
        </w:rPr>
        <w:t xml:space="preserve">Jayasri </w:t>
      </w:r>
      <w:proofErr w:type="spellStart"/>
      <w:r w:rsidRPr="0097503F">
        <w:rPr>
          <w:rFonts w:ascii="Times New Roman" w:hAnsi="Times New Roman" w:cs="Times New Roman"/>
          <w:b w:val="0"/>
        </w:rPr>
        <w:t>KarunanithI</w:t>
      </w:r>
      <w:proofErr w:type="spellEnd"/>
    </w:p>
    <w:p w14:paraId="409E6602" w14:textId="77777777" w:rsidR="008115E5" w:rsidRPr="0097503F" w:rsidRDefault="00964C46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Email</w:t>
      </w:r>
    </w:p>
    <w:p w14:paraId="17BC2908" w14:textId="3EDC1AD9" w:rsidR="00964C46" w:rsidRPr="0097503F" w:rsidRDefault="006E1119">
      <w:pPr>
        <w:pStyle w:val="ContactInfo"/>
        <w:rPr>
          <w:rFonts w:ascii="Times New Roman" w:hAnsi="Times New Roman" w:cs="Times New Roman"/>
        </w:rPr>
      </w:pPr>
      <w:hyperlink r:id="rId8" w:history="1">
        <w:r w:rsidR="006D064A" w:rsidRPr="0097503F">
          <w:rPr>
            <w:rStyle w:val="Hyperlink"/>
            <w:rFonts w:ascii="Times New Roman" w:hAnsi="Times New Roman" w:cs="Times New Roman"/>
          </w:rPr>
          <w:t>Indhusri8@gmail.com</w:t>
        </w:r>
      </w:hyperlink>
    </w:p>
    <w:p w14:paraId="287EC444" w14:textId="77777777" w:rsidR="006D064A" w:rsidRPr="0097503F" w:rsidRDefault="006D064A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Phone</w:t>
      </w:r>
    </w:p>
    <w:p w14:paraId="223C2C90" w14:textId="77777777" w:rsidR="006D064A" w:rsidRPr="0097503F" w:rsidRDefault="006D064A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+919788832982</w:t>
      </w:r>
    </w:p>
    <w:p w14:paraId="79864B34" w14:textId="77777777" w:rsidR="006D064A" w:rsidRPr="0097503F" w:rsidRDefault="00E621C0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Address</w:t>
      </w:r>
    </w:p>
    <w:p w14:paraId="30000141" w14:textId="77777777" w:rsidR="00E621C0" w:rsidRPr="0097503F" w:rsidRDefault="00E621C0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No.32/</w:t>
      </w:r>
      <w:proofErr w:type="spellStart"/>
      <w:r w:rsidRPr="0097503F">
        <w:rPr>
          <w:rFonts w:ascii="Times New Roman" w:hAnsi="Times New Roman" w:cs="Times New Roman"/>
        </w:rPr>
        <w:t>A,Ganapathi</w:t>
      </w:r>
      <w:proofErr w:type="spellEnd"/>
      <w:r w:rsidRPr="0097503F">
        <w:rPr>
          <w:rFonts w:ascii="Times New Roman" w:hAnsi="Times New Roman" w:cs="Times New Roman"/>
        </w:rPr>
        <w:t xml:space="preserve"> nagar,</w:t>
      </w:r>
    </w:p>
    <w:p w14:paraId="0B3CDBBB" w14:textId="77777777" w:rsidR="00E621C0" w:rsidRPr="0097503F" w:rsidRDefault="00E621C0">
      <w:pPr>
        <w:pStyle w:val="ContactInfo"/>
        <w:rPr>
          <w:rFonts w:ascii="Times New Roman" w:hAnsi="Times New Roman" w:cs="Times New Roman"/>
        </w:rPr>
      </w:pPr>
      <w:proofErr w:type="spellStart"/>
      <w:r w:rsidRPr="0097503F">
        <w:rPr>
          <w:rFonts w:ascii="Times New Roman" w:hAnsi="Times New Roman" w:cs="Times New Roman"/>
        </w:rPr>
        <w:t>Kottucherry</w:t>
      </w:r>
      <w:proofErr w:type="spellEnd"/>
      <w:r w:rsidRPr="0097503F">
        <w:rPr>
          <w:rFonts w:ascii="Times New Roman" w:hAnsi="Times New Roman" w:cs="Times New Roman"/>
        </w:rPr>
        <w:t>,</w:t>
      </w:r>
    </w:p>
    <w:p w14:paraId="38C6427E" w14:textId="77777777" w:rsidR="00E621C0" w:rsidRPr="0097503F" w:rsidRDefault="00E621C0">
      <w:pPr>
        <w:pStyle w:val="ContactInfo"/>
        <w:rPr>
          <w:rFonts w:ascii="Times New Roman" w:hAnsi="Times New Roman" w:cs="Times New Roman"/>
        </w:rPr>
      </w:pPr>
      <w:r w:rsidRPr="0097503F">
        <w:rPr>
          <w:rFonts w:ascii="Times New Roman" w:hAnsi="Times New Roman" w:cs="Times New Roman"/>
        </w:rPr>
        <w:t>Karaika</w:t>
      </w:r>
      <w:r w:rsidR="00506678" w:rsidRPr="0097503F">
        <w:rPr>
          <w:rFonts w:ascii="Times New Roman" w:hAnsi="Times New Roman" w:cs="Times New Roman"/>
        </w:rPr>
        <w:t>l</w:t>
      </w:r>
    </w:p>
    <w:sdt>
      <w:sdtPr>
        <w:rPr>
          <w:rFonts w:ascii="Times New Roman" w:hAnsi="Times New Roman" w:cs="Times New Roman"/>
        </w:rPr>
        <w:id w:val="-1179423465"/>
        <w:placeholder>
          <w:docPart w:val="4BC985B169FDE74EB27B7FF71E69B638"/>
        </w:placeholder>
        <w:temporary/>
        <w:showingPlcHdr/>
        <w15:appearance w15:val="hidden"/>
      </w:sdtPr>
      <w:sdtEndPr>
        <w:rPr>
          <w:szCs w:val="24"/>
        </w:rPr>
      </w:sdtEndPr>
      <w:sdtContent>
        <w:p w14:paraId="28F1A009" w14:textId="77777777" w:rsidR="008115E5" w:rsidRPr="005077E3" w:rsidRDefault="00691927">
          <w:pPr>
            <w:pStyle w:val="Heading1"/>
            <w:rPr>
              <w:rFonts w:ascii="Times New Roman" w:hAnsi="Times New Roman" w:cs="Times New Roman"/>
              <w:szCs w:val="24"/>
            </w:rPr>
          </w:pPr>
          <w:r w:rsidRPr="005077E3">
            <w:rPr>
              <w:rFonts w:ascii="Times New Roman" w:hAnsi="Times New Roman" w:cs="Times New Roman"/>
              <w:szCs w:val="24"/>
            </w:rPr>
            <w:t>Objective</w:t>
          </w:r>
        </w:p>
      </w:sdtContent>
    </w:sdt>
    <w:p w14:paraId="58953EF4" w14:textId="77777777" w:rsidR="00445C26" w:rsidRPr="005077E3" w:rsidRDefault="00445C26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Office assistant with 3+ years of experience as handling confidential tasks and making routine office tasks as efficient as possible</w:t>
      </w:r>
      <w:r w:rsidR="001C2D5F" w:rsidRPr="005077E3">
        <w:rPr>
          <w:rFonts w:ascii="Times New Roman" w:hAnsi="Times New Roman" w:cs="Times New Roman"/>
          <w:sz w:val="24"/>
          <w:szCs w:val="24"/>
        </w:rPr>
        <w:t xml:space="preserve">.Proven </w:t>
      </w:r>
      <w:r w:rsidRPr="005077E3">
        <w:rPr>
          <w:rFonts w:ascii="Times New Roman" w:hAnsi="Times New Roman" w:cs="Times New Roman"/>
          <w:sz w:val="24"/>
          <w:szCs w:val="24"/>
        </w:rPr>
        <w:t>managerial experience as Smart class co-ordinator</w:t>
      </w:r>
      <w:r w:rsidR="008B5038" w:rsidRPr="005077E3">
        <w:rPr>
          <w:rFonts w:ascii="Times New Roman" w:hAnsi="Times New Roman" w:cs="Times New Roman"/>
          <w:sz w:val="24"/>
          <w:szCs w:val="24"/>
        </w:rPr>
        <w:t xml:space="preserve"> and want to implement for organisational growth</w:t>
      </w:r>
    </w:p>
    <w:p w14:paraId="709CEDA1" w14:textId="1B54A958" w:rsidR="00C957DA" w:rsidRPr="005077E3" w:rsidRDefault="00D678A8" w:rsidP="00C42D80">
      <w:pPr>
        <w:pStyle w:val="Heading1"/>
        <w:rPr>
          <w:rFonts w:ascii="Times New Roman" w:hAnsi="Times New Roman" w:cs="Times New Roman"/>
          <w:szCs w:val="24"/>
        </w:rPr>
      </w:pPr>
      <w:r w:rsidRPr="005077E3">
        <w:rPr>
          <w:rFonts w:ascii="Times New Roman" w:hAnsi="Times New Roman" w:cs="Times New Roman"/>
          <w:szCs w:val="24"/>
        </w:rPr>
        <w:t>CURRENT JOB</w:t>
      </w:r>
      <w:r w:rsidR="005039BE" w:rsidRPr="005077E3">
        <w:rPr>
          <w:rFonts w:ascii="Times New Roman" w:hAnsi="Times New Roman" w:cs="Times New Roman"/>
          <w:szCs w:val="24"/>
        </w:rPr>
        <w:t xml:space="preserve"> And experience</w:t>
      </w:r>
    </w:p>
    <w:p w14:paraId="4F553545" w14:textId="298C736B" w:rsidR="008115E5" w:rsidRPr="005077E3" w:rsidRDefault="00E43A15" w:rsidP="003005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Smart class co-ordinator cum office assistant |2016-2019(working still)</w:t>
      </w:r>
      <w:r w:rsidR="00C42D80" w:rsidRPr="005077E3">
        <w:rPr>
          <w:rFonts w:ascii="Times New Roman" w:hAnsi="Times New Roman" w:cs="Times New Roman"/>
          <w:sz w:val="24"/>
          <w:szCs w:val="24"/>
        </w:rPr>
        <w:t>@Adharsh concept school.</w:t>
      </w:r>
    </w:p>
    <w:p w14:paraId="0C34A704" w14:textId="47AB117A" w:rsidR="003005AA" w:rsidRPr="005077E3" w:rsidRDefault="003005AA" w:rsidP="003005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Five</w:t>
      </w:r>
      <w:r w:rsidR="00C94380" w:rsidRPr="005077E3">
        <w:rPr>
          <w:rFonts w:ascii="Times New Roman" w:hAnsi="Times New Roman" w:cs="Times New Roman"/>
          <w:sz w:val="24"/>
          <w:szCs w:val="24"/>
        </w:rPr>
        <w:t xml:space="preserve"> plus</w:t>
      </w:r>
      <w:r w:rsidRPr="005077E3">
        <w:rPr>
          <w:rFonts w:ascii="Times New Roman" w:hAnsi="Times New Roman" w:cs="Times New Roman"/>
          <w:sz w:val="24"/>
          <w:szCs w:val="24"/>
        </w:rPr>
        <w:t xml:space="preserve"> years of experience </w:t>
      </w:r>
      <w:r w:rsidR="00C94380" w:rsidRPr="005077E3">
        <w:rPr>
          <w:rFonts w:ascii="Times New Roman" w:hAnsi="Times New Roman" w:cs="Times New Roman"/>
          <w:sz w:val="24"/>
          <w:szCs w:val="24"/>
        </w:rPr>
        <w:t>in taking tuition from grade I to grade II (all subjects)</w:t>
      </w:r>
    </w:p>
    <w:sdt>
      <w:sdtPr>
        <w:rPr>
          <w:rFonts w:ascii="Times New Roman" w:hAnsi="Times New Roman" w:cs="Times New Roman"/>
          <w:szCs w:val="24"/>
        </w:rPr>
        <w:id w:val="720946933"/>
        <w:placeholder>
          <w:docPart w:val="FEFA0E9A8E311A4D9712080C3C6D00F2"/>
        </w:placeholder>
        <w:temporary/>
        <w:showingPlcHdr/>
        <w15:appearance w15:val="hidden"/>
      </w:sdtPr>
      <w:sdtEndPr/>
      <w:sdtContent>
        <w:p w14:paraId="12E9749B" w14:textId="77777777" w:rsidR="008115E5" w:rsidRPr="005077E3" w:rsidRDefault="00691927">
          <w:pPr>
            <w:pStyle w:val="Heading1"/>
            <w:rPr>
              <w:rFonts w:ascii="Times New Roman" w:hAnsi="Times New Roman" w:cs="Times New Roman"/>
              <w:szCs w:val="24"/>
            </w:rPr>
          </w:pPr>
          <w:r w:rsidRPr="005077E3">
            <w:rPr>
              <w:rFonts w:ascii="Times New Roman" w:hAnsi="Times New Roman" w:cs="Times New Roman"/>
              <w:szCs w:val="24"/>
            </w:rPr>
            <w:t>Education</w:t>
          </w:r>
        </w:p>
      </w:sdtContent>
    </w:sdt>
    <w:p w14:paraId="212B1E4D" w14:textId="77777777" w:rsidR="008115E5" w:rsidRPr="005077E3" w:rsidRDefault="001B3B92">
      <w:pPr>
        <w:rPr>
          <w:rFonts w:ascii="Times New Roman" w:hAnsi="Times New Roman" w:cs="Times New Roman"/>
          <w:b/>
          <w:sz w:val="24"/>
          <w:szCs w:val="24"/>
        </w:rPr>
      </w:pPr>
      <w:r w:rsidRPr="005077E3">
        <w:rPr>
          <w:rFonts w:ascii="Times New Roman" w:hAnsi="Times New Roman" w:cs="Times New Roman"/>
          <w:b/>
          <w:sz w:val="24"/>
          <w:szCs w:val="24"/>
        </w:rPr>
        <w:t>UG Course</w:t>
      </w:r>
    </w:p>
    <w:p w14:paraId="0E362819" w14:textId="77777777" w:rsidR="001B3B92" w:rsidRPr="005077E3" w:rsidRDefault="001B3B92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Completed B-Tech</w:t>
      </w:r>
      <w:r w:rsidR="00A659EE" w:rsidRPr="005077E3">
        <w:rPr>
          <w:rFonts w:ascii="Times New Roman" w:hAnsi="Times New Roman" w:cs="Times New Roman"/>
          <w:sz w:val="24"/>
          <w:szCs w:val="24"/>
        </w:rPr>
        <w:t>,Information technology in Bharathiyar college of engineering and technology(2012-2016)</w:t>
      </w:r>
    </w:p>
    <w:p w14:paraId="4EACFC6E" w14:textId="77777777" w:rsidR="00AF13D2" w:rsidRPr="005077E3" w:rsidRDefault="00AF13D2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CGPA:7.5</w:t>
      </w:r>
    </w:p>
    <w:p w14:paraId="5D5CEE63" w14:textId="77777777" w:rsidR="00A659EE" w:rsidRPr="005077E3" w:rsidRDefault="00A659EE">
      <w:pPr>
        <w:rPr>
          <w:rFonts w:ascii="Times New Roman" w:hAnsi="Times New Roman" w:cs="Times New Roman"/>
          <w:b/>
          <w:sz w:val="24"/>
          <w:szCs w:val="24"/>
        </w:rPr>
      </w:pPr>
      <w:r w:rsidRPr="005077E3">
        <w:rPr>
          <w:rFonts w:ascii="Times New Roman" w:hAnsi="Times New Roman" w:cs="Times New Roman"/>
          <w:b/>
          <w:sz w:val="24"/>
          <w:szCs w:val="24"/>
        </w:rPr>
        <w:t>Higher secondary</w:t>
      </w:r>
      <w:r w:rsidR="00907F48" w:rsidRPr="005077E3">
        <w:rPr>
          <w:rFonts w:ascii="Times New Roman" w:hAnsi="Times New Roman" w:cs="Times New Roman"/>
          <w:b/>
          <w:sz w:val="24"/>
          <w:szCs w:val="24"/>
        </w:rPr>
        <w:t xml:space="preserve"> schooling </w:t>
      </w:r>
    </w:p>
    <w:p w14:paraId="5132316B" w14:textId="77777777" w:rsidR="00A659EE" w:rsidRPr="005077E3" w:rsidRDefault="00A659EE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 xml:space="preserve">SRVS national higher secondary </w:t>
      </w:r>
      <w:r w:rsidR="00AF13D2" w:rsidRPr="005077E3">
        <w:rPr>
          <w:rFonts w:ascii="Times New Roman" w:hAnsi="Times New Roman" w:cs="Times New Roman"/>
          <w:sz w:val="24"/>
          <w:szCs w:val="24"/>
        </w:rPr>
        <w:t xml:space="preserve">school </w:t>
      </w:r>
      <w:r w:rsidR="006F6D21" w:rsidRPr="005077E3">
        <w:rPr>
          <w:rFonts w:ascii="Times New Roman" w:hAnsi="Times New Roman" w:cs="Times New Roman"/>
          <w:sz w:val="24"/>
          <w:szCs w:val="24"/>
        </w:rPr>
        <w:t>(2010-2012)</w:t>
      </w:r>
    </w:p>
    <w:p w14:paraId="0D9EAD77" w14:textId="77777777" w:rsidR="006F6D21" w:rsidRPr="005077E3" w:rsidRDefault="006F6D21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Percentage:</w:t>
      </w:r>
      <w:r w:rsidR="00907F48" w:rsidRPr="005077E3">
        <w:rPr>
          <w:rFonts w:ascii="Times New Roman" w:hAnsi="Times New Roman" w:cs="Times New Roman"/>
          <w:sz w:val="24"/>
          <w:szCs w:val="24"/>
        </w:rPr>
        <w:t>60</w:t>
      </w:r>
    </w:p>
    <w:p w14:paraId="1B716EAC" w14:textId="77777777" w:rsidR="00907F48" w:rsidRPr="005077E3" w:rsidRDefault="00907F48">
      <w:pPr>
        <w:rPr>
          <w:rFonts w:ascii="Times New Roman" w:hAnsi="Times New Roman" w:cs="Times New Roman"/>
          <w:b/>
          <w:sz w:val="24"/>
          <w:szCs w:val="24"/>
        </w:rPr>
      </w:pPr>
      <w:r w:rsidRPr="005077E3">
        <w:rPr>
          <w:rFonts w:ascii="Times New Roman" w:hAnsi="Times New Roman" w:cs="Times New Roman"/>
          <w:b/>
          <w:sz w:val="24"/>
          <w:szCs w:val="24"/>
        </w:rPr>
        <w:t xml:space="preserve">Secondary schooling </w:t>
      </w:r>
      <w:r w:rsidR="00F25525" w:rsidRPr="005077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AF780D" w14:textId="77777777" w:rsidR="00F25525" w:rsidRPr="005077E3" w:rsidRDefault="00734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77E3">
        <w:rPr>
          <w:rFonts w:ascii="Times New Roman" w:hAnsi="Times New Roman" w:cs="Times New Roman"/>
          <w:sz w:val="24"/>
          <w:szCs w:val="24"/>
        </w:rPr>
        <w:t>Servite</w:t>
      </w:r>
      <w:proofErr w:type="spellEnd"/>
      <w:r w:rsidRPr="005077E3">
        <w:rPr>
          <w:rFonts w:ascii="Times New Roman" w:hAnsi="Times New Roman" w:cs="Times New Roman"/>
          <w:sz w:val="24"/>
          <w:szCs w:val="24"/>
        </w:rPr>
        <w:t xml:space="preserve"> high school (2009 -2010)</w:t>
      </w:r>
    </w:p>
    <w:p w14:paraId="0B9D7413" w14:textId="77777777" w:rsidR="00734239" w:rsidRPr="005077E3" w:rsidRDefault="00734239">
      <w:pPr>
        <w:rPr>
          <w:rFonts w:ascii="Times New Roman" w:hAnsi="Times New Roman" w:cs="Times New Roman"/>
          <w:sz w:val="24"/>
          <w:szCs w:val="24"/>
        </w:rPr>
      </w:pPr>
      <w:r w:rsidRPr="005077E3">
        <w:rPr>
          <w:rFonts w:ascii="Times New Roman" w:hAnsi="Times New Roman" w:cs="Times New Roman"/>
          <w:sz w:val="24"/>
          <w:szCs w:val="24"/>
        </w:rPr>
        <w:t>Percentage:77</w:t>
      </w:r>
    </w:p>
    <w:p w14:paraId="327ABF37" w14:textId="77777777" w:rsidR="00F25525" w:rsidRPr="005077E3" w:rsidRDefault="00F25525">
      <w:pPr>
        <w:rPr>
          <w:rFonts w:ascii="Times New Roman" w:hAnsi="Times New Roman" w:cs="Times New Roman"/>
          <w:sz w:val="24"/>
          <w:szCs w:val="24"/>
        </w:rPr>
      </w:pPr>
    </w:p>
    <w:p w14:paraId="2A06714E" w14:textId="77777777" w:rsidR="00907F48" w:rsidRPr="005077E3" w:rsidRDefault="00907F48">
      <w:pPr>
        <w:rPr>
          <w:rFonts w:ascii="Times New Roman" w:hAnsi="Times New Roman" w:cs="Times New Roman"/>
          <w:sz w:val="24"/>
          <w:szCs w:val="24"/>
        </w:rPr>
      </w:pPr>
    </w:p>
    <w:p w14:paraId="54358C62" w14:textId="77777777" w:rsidR="008115E5" w:rsidRPr="006E1119" w:rsidRDefault="00B93571">
      <w:pPr>
        <w:pStyle w:val="Heading1"/>
        <w:rPr>
          <w:rFonts w:ascii="Times New Roman" w:hAnsi="Times New Roman" w:cs="Times New Roman"/>
          <w:szCs w:val="24"/>
        </w:rPr>
      </w:pPr>
      <w:r w:rsidRPr="006E1119">
        <w:rPr>
          <w:rFonts w:ascii="Times New Roman" w:hAnsi="Times New Roman" w:cs="Times New Roman"/>
          <w:szCs w:val="24"/>
        </w:rPr>
        <w:t>KEY sKILLS</w:t>
      </w:r>
    </w:p>
    <w:p w14:paraId="25577DA5" w14:textId="77777777" w:rsidR="00830422" w:rsidRPr="006E1119" w:rsidRDefault="00560444" w:rsidP="00830422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Excellent communication skill</w:t>
      </w:r>
    </w:p>
    <w:p w14:paraId="287BE7F4" w14:textId="77777777" w:rsidR="00830422" w:rsidRPr="006E1119" w:rsidRDefault="00634BB3" w:rsidP="00830422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Demonstrated sound work </w:t>
      </w:r>
      <w:r w:rsidR="00837667" w:rsidRPr="006E111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IN" w:eastAsia="en-GB"/>
        </w:rPr>
        <w:t>ethics</w:t>
      </w:r>
      <w:r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.</w:t>
      </w:r>
    </w:p>
    <w:p w14:paraId="347E3A48" w14:textId="77777777" w:rsidR="00830422" w:rsidRPr="006E1119" w:rsidRDefault="00837667" w:rsidP="00830422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IN" w:eastAsia="en-GB"/>
        </w:rPr>
        <w:t>Self motivation and initiative</w:t>
      </w:r>
      <w:r w:rsidR="00634BB3"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 with a high level of </w:t>
      </w:r>
      <w:r w:rsidRPr="006E111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IN" w:eastAsia="en-GB"/>
        </w:rPr>
        <w:t>energy</w:t>
      </w:r>
      <w:r w:rsidR="00634BB3"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.</w:t>
      </w:r>
    </w:p>
    <w:p w14:paraId="698EB04C" w14:textId="77777777" w:rsidR="00560444" w:rsidRPr="006E1119" w:rsidRDefault="00634BB3" w:rsidP="00327A5D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Able to inspire, comfort, build </w:t>
      </w:r>
      <w:r w:rsidR="00837667" w:rsidRPr="006E111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IN" w:eastAsia="en-GB"/>
        </w:rPr>
        <w:t>self-</w:t>
      </w:r>
      <w:r w:rsidRPr="006E1119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>esteem.</w:t>
      </w:r>
    </w:p>
    <w:p w14:paraId="220E5324" w14:textId="77777777" w:rsidR="00327A5D" w:rsidRPr="006E1119" w:rsidRDefault="00327A5D" w:rsidP="00327A5D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Time management skill </w:t>
      </w:r>
    </w:p>
    <w:p w14:paraId="1A984567" w14:textId="77777777" w:rsidR="00327A5D" w:rsidRPr="006E1119" w:rsidRDefault="00327A5D" w:rsidP="00327A5D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Attended workshop on the following </w:t>
      </w:r>
    </w:p>
    <w:p w14:paraId="5EAB322B" w14:textId="77777777" w:rsidR="00327A5D" w:rsidRPr="006E1119" w:rsidRDefault="00327A5D" w:rsidP="00327A5D">
      <w:pPr>
        <w:pStyle w:val="ListBullet"/>
        <w:numPr>
          <w:ilvl w:val="0"/>
          <w:numId w:val="0"/>
        </w:numPr>
        <w:ind w:left="936"/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(I)Ethical hacking(Pondicherry university)</w:t>
      </w:r>
    </w:p>
    <w:p w14:paraId="68B08CD6" w14:textId="77777777" w:rsidR="00327A5D" w:rsidRPr="006E1119" w:rsidRDefault="00327A5D" w:rsidP="00327A5D">
      <w:pPr>
        <w:pStyle w:val="ListBullet"/>
        <w:numPr>
          <w:ilvl w:val="0"/>
          <w:numId w:val="0"/>
        </w:numPr>
        <w:ind w:left="936"/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(II)Data mining(BCET)</w:t>
      </w:r>
    </w:p>
    <w:p w14:paraId="5817D930" w14:textId="77777777" w:rsidR="00327A5D" w:rsidRPr="006E1119" w:rsidRDefault="00327A5D" w:rsidP="00327A5D">
      <w:pPr>
        <w:pStyle w:val="ListBullet"/>
        <w:numPr>
          <w:ilvl w:val="0"/>
          <w:numId w:val="0"/>
        </w:numPr>
        <w:ind w:left="936"/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(III)Cloud computing(BCET)</w:t>
      </w:r>
    </w:p>
    <w:p w14:paraId="25F3F269" w14:textId="17348D9D" w:rsidR="0093514E" w:rsidRPr="006E1119" w:rsidRDefault="00365813" w:rsidP="0093514E">
      <w:pPr>
        <w:pStyle w:val="Heading1"/>
        <w:rPr>
          <w:rFonts w:ascii="Times New Roman" w:hAnsi="Times New Roman" w:cs="Times New Roman"/>
          <w:szCs w:val="24"/>
        </w:rPr>
      </w:pPr>
      <w:r w:rsidRPr="006E1119">
        <w:rPr>
          <w:rFonts w:ascii="Times New Roman" w:hAnsi="Times New Roman" w:cs="Times New Roman"/>
          <w:szCs w:val="24"/>
        </w:rPr>
        <w:t xml:space="preserve"> PROJECT </w:t>
      </w:r>
    </w:p>
    <w:p w14:paraId="56298B0A" w14:textId="4183C50F" w:rsidR="00F336D8" w:rsidRPr="006E1119" w:rsidRDefault="00F336D8" w:rsidP="00F336D8">
      <w:pPr>
        <w:rPr>
          <w:rFonts w:ascii="Times New Roman" w:hAnsi="Times New Roman" w:cs="Times New Roman"/>
          <w:b/>
          <w:sz w:val="24"/>
          <w:szCs w:val="24"/>
        </w:rPr>
      </w:pPr>
      <w:r w:rsidRPr="006E1119">
        <w:rPr>
          <w:rFonts w:ascii="Times New Roman" w:hAnsi="Times New Roman" w:cs="Times New Roman"/>
          <w:b/>
          <w:sz w:val="24"/>
          <w:szCs w:val="24"/>
        </w:rPr>
        <w:t xml:space="preserve">MAIN PROJECT </w:t>
      </w:r>
    </w:p>
    <w:p w14:paraId="1AA7762C" w14:textId="772BACE8" w:rsidR="00365813" w:rsidRPr="006E1119" w:rsidRDefault="00A6027A" w:rsidP="00A602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Successfully completed project on “Generating searchable public key cipher text with</w:t>
      </w:r>
      <w:r w:rsidR="00F336D8" w:rsidRPr="006E1119">
        <w:rPr>
          <w:rFonts w:ascii="Times New Roman" w:hAnsi="Times New Roman" w:cs="Times New Roman"/>
          <w:sz w:val="24"/>
          <w:szCs w:val="24"/>
        </w:rPr>
        <w:t xml:space="preserve"> hidden structure for fast key word search”</w:t>
      </w:r>
    </w:p>
    <w:p w14:paraId="61954607" w14:textId="357D2AA9" w:rsidR="00F336D8" w:rsidRPr="006E1119" w:rsidRDefault="00F336D8" w:rsidP="00F336D8">
      <w:p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b/>
          <w:sz w:val="24"/>
          <w:szCs w:val="24"/>
        </w:rPr>
        <w:t xml:space="preserve">MINI PROJECT </w:t>
      </w:r>
    </w:p>
    <w:p w14:paraId="1DDA6EF0" w14:textId="626E750E" w:rsidR="00494E07" w:rsidRPr="006E1119" w:rsidRDefault="001F30FE" w:rsidP="004D43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Third year project on “Airline ticket reservations through online”</w:t>
      </w:r>
    </w:p>
    <w:p w14:paraId="256D292A" w14:textId="77777777" w:rsidR="00365813" w:rsidRPr="006E1119" w:rsidRDefault="00CC5DA2" w:rsidP="00365813">
      <w:pPr>
        <w:pStyle w:val="Heading1"/>
        <w:rPr>
          <w:rFonts w:ascii="Times New Roman" w:hAnsi="Times New Roman" w:cs="Times New Roman"/>
          <w:szCs w:val="24"/>
        </w:rPr>
      </w:pPr>
      <w:r w:rsidRPr="006E1119">
        <w:rPr>
          <w:rFonts w:ascii="Times New Roman" w:hAnsi="Times New Roman" w:cs="Times New Roman"/>
          <w:szCs w:val="24"/>
        </w:rPr>
        <w:t>RESPONSIBILITIES</w:t>
      </w:r>
    </w:p>
    <w:p w14:paraId="67D0E60E" w14:textId="77777777" w:rsidR="00BA1B27" w:rsidRPr="006E1119" w:rsidRDefault="00CC5DA2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Maintained documentation to support school </w:t>
      </w:r>
      <w:proofErr w:type="spellStart"/>
      <w:r w:rsidRPr="006E1119">
        <w:rPr>
          <w:rFonts w:ascii="Times New Roman" w:hAnsi="Times New Roman" w:cs="Times New Roman"/>
          <w:sz w:val="24"/>
          <w:szCs w:val="24"/>
        </w:rPr>
        <w:t>accreditation,licensure</w:t>
      </w:r>
      <w:proofErr w:type="spellEnd"/>
      <w:r w:rsidRPr="006E1119">
        <w:rPr>
          <w:rFonts w:ascii="Times New Roman" w:hAnsi="Times New Roman" w:cs="Times New Roman"/>
          <w:sz w:val="24"/>
          <w:szCs w:val="24"/>
        </w:rPr>
        <w:t xml:space="preserve"> and quality assurance </w:t>
      </w:r>
    </w:p>
    <w:p w14:paraId="541690F5" w14:textId="77777777" w:rsidR="00CC5DA2" w:rsidRPr="006E1119" w:rsidRDefault="00CC5DA2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Assisted with the comprehensive outcomes management system </w:t>
      </w:r>
      <w:r w:rsidR="000C090E" w:rsidRPr="006E1119">
        <w:rPr>
          <w:rFonts w:ascii="Times New Roman" w:hAnsi="Times New Roman" w:cs="Times New Roman"/>
          <w:sz w:val="24"/>
          <w:szCs w:val="24"/>
        </w:rPr>
        <w:t xml:space="preserve">procedures and reports by entering </w:t>
      </w:r>
      <w:r w:rsidR="00075598" w:rsidRPr="006E1119">
        <w:rPr>
          <w:rFonts w:ascii="Times New Roman" w:hAnsi="Times New Roman" w:cs="Times New Roman"/>
          <w:sz w:val="24"/>
          <w:szCs w:val="24"/>
        </w:rPr>
        <w:t xml:space="preserve">, organising </w:t>
      </w:r>
      <w:r w:rsidR="000C090E" w:rsidRPr="006E1119">
        <w:rPr>
          <w:rFonts w:ascii="Times New Roman" w:hAnsi="Times New Roman" w:cs="Times New Roman"/>
          <w:sz w:val="24"/>
          <w:szCs w:val="24"/>
        </w:rPr>
        <w:t>and maintaining data.</w:t>
      </w:r>
    </w:p>
    <w:p w14:paraId="00C3FA19" w14:textId="77777777" w:rsidR="000C090E" w:rsidRPr="006E1119" w:rsidRDefault="00075598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Supported the budget process through preparation of purchase </w:t>
      </w:r>
      <w:proofErr w:type="spellStart"/>
      <w:r w:rsidRPr="006E1119">
        <w:rPr>
          <w:rFonts w:ascii="Times New Roman" w:hAnsi="Times New Roman" w:cs="Times New Roman"/>
          <w:sz w:val="24"/>
          <w:szCs w:val="24"/>
        </w:rPr>
        <w:t>requisition,placing</w:t>
      </w:r>
      <w:proofErr w:type="spellEnd"/>
      <w:r w:rsidRPr="006E1119">
        <w:rPr>
          <w:rFonts w:ascii="Times New Roman" w:hAnsi="Times New Roman" w:cs="Times New Roman"/>
          <w:sz w:val="24"/>
          <w:szCs w:val="24"/>
        </w:rPr>
        <w:t xml:space="preserve"> orders and budget tracking.</w:t>
      </w:r>
    </w:p>
    <w:p w14:paraId="795E448E" w14:textId="77777777" w:rsidR="00075598" w:rsidRPr="006E1119" w:rsidRDefault="00075598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Accepted , screened and routed telephone calls.</w:t>
      </w:r>
    </w:p>
    <w:p w14:paraId="3078F3A0" w14:textId="77777777" w:rsidR="00075598" w:rsidRPr="006E1119" w:rsidRDefault="00075598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Handled routine homework messages.</w:t>
      </w:r>
    </w:p>
    <w:p w14:paraId="2B26FFB1" w14:textId="77777777" w:rsidR="00075598" w:rsidRPr="006E1119" w:rsidRDefault="00075598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Organised , arranged and well taught children in smart board sections.</w:t>
      </w:r>
    </w:p>
    <w:p w14:paraId="122BF67B" w14:textId="77777777" w:rsidR="00075598" w:rsidRPr="006E1119" w:rsidRDefault="002D50AD" w:rsidP="00BA1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Member of question paper setting committee.</w:t>
      </w:r>
      <w:bookmarkStart w:id="0" w:name="_GoBack"/>
      <w:bookmarkEnd w:id="0"/>
    </w:p>
    <w:p w14:paraId="3B9B839B" w14:textId="77777777" w:rsidR="002D50AD" w:rsidRPr="006E1119" w:rsidRDefault="00EE0581" w:rsidP="002D50AD">
      <w:pPr>
        <w:pStyle w:val="Heading1"/>
        <w:rPr>
          <w:rFonts w:ascii="Times New Roman" w:hAnsi="Times New Roman" w:cs="Times New Roman"/>
          <w:szCs w:val="24"/>
        </w:rPr>
      </w:pPr>
      <w:r w:rsidRPr="006E1119">
        <w:rPr>
          <w:rFonts w:ascii="Times New Roman" w:hAnsi="Times New Roman" w:cs="Times New Roman"/>
          <w:szCs w:val="24"/>
        </w:rPr>
        <w:lastRenderedPageBreak/>
        <w:t xml:space="preserve">PERSONAL INFORMATION </w:t>
      </w:r>
    </w:p>
    <w:p w14:paraId="5814B09E" w14:textId="77777777" w:rsidR="00EE0581" w:rsidRPr="006E1119" w:rsidRDefault="00EE0581" w:rsidP="00EE0581">
      <w:p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14:paraId="2CC8790A" w14:textId="77777777" w:rsidR="00EE0581" w:rsidRPr="006E1119" w:rsidRDefault="00EE0581" w:rsidP="00EE0581">
      <w:p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>Date of Birth: 31 December 1994</w:t>
      </w:r>
    </w:p>
    <w:p w14:paraId="21D82DBB" w14:textId="77777777" w:rsidR="00EE0581" w:rsidRPr="006E1119" w:rsidRDefault="00EE0581" w:rsidP="00EE0581">
      <w:p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Hobbies       : </w:t>
      </w:r>
      <w:r w:rsidR="00D71DD0" w:rsidRPr="006E1119">
        <w:rPr>
          <w:rFonts w:ascii="Times New Roman" w:hAnsi="Times New Roman" w:cs="Times New Roman"/>
          <w:sz w:val="24"/>
          <w:szCs w:val="24"/>
        </w:rPr>
        <w:t xml:space="preserve">Good music listener,Internet surfer,Yoga </w:t>
      </w:r>
      <w:r w:rsidR="00830761" w:rsidRPr="006E1119">
        <w:rPr>
          <w:rFonts w:ascii="Times New Roman" w:hAnsi="Times New Roman" w:cs="Times New Roman"/>
          <w:sz w:val="24"/>
          <w:szCs w:val="24"/>
        </w:rPr>
        <w:t>lover</w:t>
      </w:r>
    </w:p>
    <w:p w14:paraId="7D5F2224" w14:textId="77777777" w:rsidR="00830761" w:rsidRPr="006E1119" w:rsidRDefault="00895140" w:rsidP="00EE0581">
      <w:pPr>
        <w:rPr>
          <w:rFonts w:ascii="Times New Roman" w:hAnsi="Times New Roman" w:cs="Times New Roman"/>
          <w:sz w:val="24"/>
          <w:szCs w:val="24"/>
        </w:rPr>
      </w:pPr>
      <w:r w:rsidRPr="006E11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SIGNATURE </w:t>
      </w:r>
    </w:p>
    <w:sectPr w:rsidR="00830761" w:rsidRPr="006E1119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F0E0" w14:textId="77777777" w:rsidR="00A238AB" w:rsidRDefault="00A238AB">
      <w:r>
        <w:separator/>
      </w:r>
    </w:p>
  </w:endnote>
  <w:endnote w:type="continuationSeparator" w:id="0">
    <w:p w14:paraId="3D0965C8" w14:textId="77777777" w:rsidR="00A238AB" w:rsidRDefault="00A2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D4C61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6A3B" w14:textId="77777777" w:rsidR="00A238AB" w:rsidRDefault="00A238AB">
      <w:r>
        <w:separator/>
      </w:r>
    </w:p>
  </w:footnote>
  <w:footnote w:type="continuationSeparator" w:id="0">
    <w:p w14:paraId="5025FE90" w14:textId="77777777" w:rsidR="00A238AB" w:rsidRDefault="00A23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2EC28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ECAA1D" wp14:editId="1146DA6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EC2EE5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5E4A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34656C" wp14:editId="0323C4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A4B1E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634656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E2A4B1E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584A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2F93"/>
    <w:multiLevelType w:val="hybridMultilevel"/>
    <w:tmpl w:val="D2EEB61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A5A4A"/>
    <w:multiLevelType w:val="hybridMultilevel"/>
    <w:tmpl w:val="09161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175"/>
    <w:multiLevelType w:val="hybridMultilevel"/>
    <w:tmpl w:val="ABE85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43FC9"/>
    <w:multiLevelType w:val="hybridMultilevel"/>
    <w:tmpl w:val="13F6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1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attachedTemplate r:id="rId1"/>
  <w:defaultTabStop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99"/>
    <w:rsid w:val="00036003"/>
    <w:rsid w:val="00075598"/>
    <w:rsid w:val="000C090E"/>
    <w:rsid w:val="0016037E"/>
    <w:rsid w:val="001A67C6"/>
    <w:rsid w:val="001B3B92"/>
    <w:rsid w:val="001C2D5F"/>
    <w:rsid w:val="001C3ABB"/>
    <w:rsid w:val="001F30FE"/>
    <w:rsid w:val="002D50AD"/>
    <w:rsid w:val="003005AA"/>
    <w:rsid w:val="00327A5D"/>
    <w:rsid w:val="00365813"/>
    <w:rsid w:val="003A62C3"/>
    <w:rsid w:val="003F7F85"/>
    <w:rsid w:val="00445C26"/>
    <w:rsid w:val="00453E9D"/>
    <w:rsid w:val="00494E07"/>
    <w:rsid w:val="004D4376"/>
    <w:rsid w:val="005039BE"/>
    <w:rsid w:val="00506678"/>
    <w:rsid w:val="005077E3"/>
    <w:rsid w:val="00560444"/>
    <w:rsid w:val="00634BB3"/>
    <w:rsid w:val="00691927"/>
    <w:rsid w:val="006D064A"/>
    <w:rsid w:val="006E1119"/>
    <w:rsid w:val="006F6D21"/>
    <w:rsid w:val="00734239"/>
    <w:rsid w:val="007674A6"/>
    <w:rsid w:val="008115E5"/>
    <w:rsid w:val="00830422"/>
    <w:rsid w:val="00830761"/>
    <w:rsid w:val="00837667"/>
    <w:rsid w:val="00895140"/>
    <w:rsid w:val="008B5038"/>
    <w:rsid w:val="00907F48"/>
    <w:rsid w:val="0093514E"/>
    <w:rsid w:val="00964C46"/>
    <w:rsid w:val="0097503F"/>
    <w:rsid w:val="009775FE"/>
    <w:rsid w:val="00A03EE6"/>
    <w:rsid w:val="00A238AB"/>
    <w:rsid w:val="00A6027A"/>
    <w:rsid w:val="00A659EE"/>
    <w:rsid w:val="00AF13D2"/>
    <w:rsid w:val="00B17D1D"/>
    <w:rsid w:val="00B93571"/>
    <w:rsid w:val="00BA1B27"/>
    <w:rsid w:val="00C132C8"/>
    <w:rsid w:val="00C17DEF"/>
    <w:rsid w:val="00C25F99"/>
    <w:rsid w:val="00C42D80"/>
    <w:rsid w:val="00C94380"/>
    <w:rsid w:val="00C957DA"/>
    <w:rsid w:val="00CC5DA2"/>
    <w:rsid w:val="00D54ABF"/>
    <w:rsid w:val="00D678A8"/>
    <w:rsid w:val="00D71DD0"/>
    <w:rsid w:val="00DE4223"/>
    <w:rsid w:val="00E43A15"/>
    <w:rsid w:val="00E621C0"/>
    <w:rsid w:val="00EE0581"/>
    <w:rsid w:val="00F25525"/>
    <w:rsid w:val="00F336D8"/>
    <w:rsid w:val="00F4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5D7166"/>
  <w15:chartTrackingRefBased/>
  <w15:docId w15:val="{87A0AFC5-BD9A-C144-82FE-119432B3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D064A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64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34B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63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usri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339BDF2-8F7B-A14F-9601-EFEBC2D77104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C985B169FDE74EB27B7FF71E69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4A6C-D4B6-6341-869E-6F5AE3E6FCC6}"/>
      </w:docPartPr>
      <w:docPartBody>
        <w:p w:rsidR="00EE252C" w:rsidRDefault="00833F15">
          <w:pPr>
            <w:pStyle w:val="4BC985B169FDE74EB27B7FF71E69B638"/>
          </w:pPr>
          <w:r>
            <w:t>Objective</w:t>
          </w:r>
        </w:p>
      </w:docPartBody>
    </w:docPart>
    <w:docPart>
      <w:docPartPr>
        <w:name w:val="FEFA0E9A8E311A4D9712080C3C6D0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1742A-DBCE-6D4F-9326-BBDE6DDA81D4}"/>
      </w:docPartPr>
      <w:docPartBody>
        <w:p w:rsidR="00EE252C" w:rsidRDefault="00833F15">
          <w:pPr>
            <w:pStyle w:val="FEFA0E9A8E311A4D9712080C3C6D00F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15"/>
    <w:rsid w:val="00833F15"/>
    <w:rsid w:val="00E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A63501CBECC47BC4751784D659AAD">
    <w:name w:val="110A63501CBECC47BC4751784D659AAD"/>
  </w:style>
  <w:style w:type="paragraph" w:customStyle="1" w:styleId="3448A66216EDEC43BFAC2AF1432C7444">
    <w:name w:val="3448A66216EDEC43BFAC2AF1432C7444"/>
  </w:style>
  <w:style w:type="paragraph" w:customStyle="1" w:styleId="4BC985B169FDE74EB27B7FF71E69B638">
    <w:name w:val="4BC985B169FDE74EB27B7FF71E69B638"/>
  </w:style>
  <w:style w:type="paragraph" w:customStyle="1" w:styleId="8935A6A7A677BC4AAE83CAAE734D244C">
    <w:name w:val="8935A6A7A677BC4AAE83CAAE734D244C"/>
  </w:style>
  <w:style w:type="paragraph" w:customStyle="1" w:styleId="8CE39BD378E0B648A75DF98A2D65D70F">
    <w:name w:val="8CE39BD378E0B648A75DF98A2D65D70F"/>
  </w:style>
  <w:style w:type="paragraph" w:customStyle="1" w:styleId="D85FF8FE26C6E343860095F4AD7BCD9F">
    <w:name w:val="D85FF8FE26C6E343860095F4AD7BCD9F"/>
  </w:style>
  <w:style w:type="paragraph" w:customStyle="1" w:styleId="0CB01509A25CF54A90903C59B07040BE">
    <w:name w:val="0CB01509A25CF54A90903C59B07040B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42BD419CE687C49BA2F4CBB1846D361">
    <w:name w:val="842BD419CE687C49BA2F4CBB1846D361"/>
  </w:style>
  <w:style w:type="paragraph" w:customStyle="1" w:styleId="FEFA0E9A8E311A4D9712080C3C6D00F2">
    <w:name w:val="FEFA0E9A8E311A4D9712080C3C6D00F2"/>
  </w:style>
  <w:style w:type="paragraph" w:customStyle="1" w:styleId="8DCE381B78FE194DABC233B3D90BB71B">
    <w:name w:val="8DCE381B78FE194DABC233B3D90BB71B"/>
  </w:style>
  <w:style w:type="paragraph" w:customStyle="1" w:styleId="FDE289CEEAA30646AC459B459671C9A0">
    <w:name w:val="FDE289CEEAA30646AC459B459671C9A0"/>
  </w:style>
  <w:style w:type="paragraph" w:customStyle="1" w:styleId="0FE977772AFD784DB8B96148BDCC20FA">
    <w:name w:val="0FE977772AFD784DB8B96148BDCC2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44E8-C216-344F-8C6B-A59FBFDACA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%7b9339BDF2-8F7B-A14F-9601-EFEBC2D77104%7dtf16392110.dotx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 Yadhav</cp:lastModifiedBy>
  <cp:revision>2</cp:revision>
  <dcterms:created xsi:type="dcterms:W3CDTF">2019-02-03T19:52:00Z</dcterms:created>
  <dcterms:modified xsi:type="dcterms:W3CDTF">2019-02-03T19:52:00Z</dcterms:modified>
</cp:coreProperties>
</file>