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10"/>
        <w:tblW w:w="495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18"/>
        <w:gridCol w:w="6208"/>
      </w:tblGrid>
      <w:tr w:rsidR="00985C45" w:rsidRPr="00333CD3" w:rsidTr="00BE616F">
        <w:trPr>
          <w:trHeight w:val="10128"/>
        </w:trPr>
        <w:tc>
          <w:tcPr>
            <w:tcW w:w="4218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:rsidR="00985C45" w:rsidRDefault="00985C45" w:rsidP="00985C45">
            <w:pPr>
              <w:pStyle w:val="Initials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7448E3C" wp14:editId="7C11797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8E0FC00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66149D">
              <w:t xml:space="preserve">  k</w:t>
            </w:r>
          </w:p>
          <w:p w:rsidR="00985C45" w:rsidRPr="00333CD3" w:rsidRDefault="0058580E" w:rsidP="00985C45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DF7C123F716496198BAD895DDD689A0"/>
                </w:placeholder>
                <w:temporary/>
                <w:showingPlcHdr/>
                <w15:appearance w15:val="hidden"/>
              </w:sdtPr>
              <w:sdtEndPr/>
              <w:sdtContent>
                <w:r w:rsidR="00985C45">
                  <w:t>Objective</w:t>
                </w:r>
              </w:sdtContent>
            </w:sdt>
          </w:p>
          <w:p w:rsidR="00985C45" w:rsidRPr="00BE616F" w:rsidRDefault="00985C45" w:rsidP="00985C45">
            <w:pPr>
              <w:rPr>
                <w:sz w:val="24"/>
                <w:szCs w:val="24"/>
              </w:rPr>
            </w:pPr>
            <w:r w:rsidRPr="00BE616F">
              <w:rPr>
                <w:sz w:val="24"/>
                <w:szCs w:val="24"/>
              </w:rPr>
              <w:t>To be part of an esteemed organization which can identify and encourages the technical skill in me which can contribute to the growth of both organization and myself.</w:t>
            </w:r>
          </w:p>
          <w:p w:rsidR="00985C45" w:rsidRDefault="00985C45" w:rsidP="00985C45"/>
          <w:p w:rsidR="00985C45" w:rsidRPr="00333CD3" w:rsidRDefault="0058580E" w:rsidP="00985C45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7F872D88D2B4C43AF6EC3241C5CBBB4"/>
                </w:placeholder>
                <w:temporary/>
                <w:showingPlcHdr/>
                <w15:appearance w15:val="hidden"/>
              </w:sdtPr>
              <w:sdtEndPr/>
              <w:sdtContent>
                <w:r w:rsidR="00985C45" w:rsidRPr="00333CD3">
                  <w:t>Skills</w:t>
                </w:r>
              </w:sdtContent>
            </w:sdt>
          </w:p>
          <w:p w:rsidR="00985C45" w:rsidRPr="00C82204" w:rsidRDefault="00985C45" w:rsidP="004916A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2204">
              <w:rPr>
                <w:sz w:val="24"/>
                <w:szCs w:val="24"/>
              </w:rPr>
              <w:t>Platforms used               – Windows XP, 7, Vista, 8, 10</w:t>
            </w:r>
          </w:p>
          <w:p w:rsidR="00985C45" w:rsidRPr="00C82204" w:rsidRDefault="00985C45" w:rsidP="004916A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2204">
              <w:rPr>
                <w:sz w:val="24"/>
                <w:szCs w:val="24"/>
              </w:rPr>
              <w:t>Computer Languages  – C, C#, PHP</w:t>
            </w:r>
          </w:p>
          <w:p w:rsidR="00985C45" w:rsidRPr="00C82204" w:rsidRDefault="00985C45" w:rsidP="004916A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2204">
              <w:rPr>
                <w:sz w:val="24"/>
                <w:szCs w:val="24"/>
              </w:rPr>
              <w:t>Web technology           – HTML</w:t>
            </w:r>
          </w:p>
          <w:p w:rsidR="003A2714" w:rsidRPr="003A2714" w:rsidRDefault="00985C45" w:rsidP="003A2714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2204">
              <w:rPr>
                <w:sz w:val="24"/>
                <w:szCs w:val="24"/>
              </w:rPr>
              <w:t xml:space="preserve">Database                        – </w:t>
            </w:r>
          </w:p>
          <w:p w:rsidR="003A2714" w:rsidRDefault="00985C45" w:rsidP="003A2714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C82204">
              <w:rPr>
                <w:sz w:val="24"/>
                <w:szCs w:val="24"/>
              </w:rPr>
              <w:t>MySql</w:t>
            </w:r>
            <w:proofErr w:type="spellEnd"/>
          </w:p>
          <w:p w:rsidR="003A2714" w:rsidRPr="003A2714" w:rsidRDefault="003A2714" w:rsidP="003A2714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Typing  - Higher English (speed)</w:t>
            </w:r>
          </w:p>
          <w:p w:rsidR="00DB667A" w:rsidRDefault="00DB667A" w:rsidP="00DB667A">
            <w:pPr>
              <w:pStyle w:val="ListParagraph"/>
              <w:rPr>
                <w:sz w:val="24"/>
                <w:szCs w:val="24"/>
              </w:rPr>
            </w:pPr>
          </w:p>
          <w:p w:rsidR="00DB667A" w:rsidRDefault="00DB667A" w:rsidP="00DB667A">
            <w:pPr>
              <w:pStyle w:val="ListParagraph"/>
              <w:rPr>
                <w:sz w:val="24"/>
                <w:szCs w:val="24"/>
              </w:rPr>
            </w:pPr>
          </w:p>
          <w:p w:rsidR="004427AA" w:rsidRPr="002D1B5B" w:rsidRDefault="004427AA" w:rsidP="004427AA">
            <w:pPr>
              <w:pStyle w:val="Heading3"/>
              <w:rPr>
                <w:b/>
              </w:rPr>
            </w:pPr>
            <w:r w:rsidRPr="002D1B5B">
              <w:rPr>
                <w:b/>
              </w:rPr>
              <w:lastRenderedPageBreak/>
              <w:t>EXPERIENCE</w:t>
            </w:r>
          </w:p>
          <w:p w:rsidR="00DB667A" w:rsidRDefault="00163E43" w:rsidP="00163E4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63E43">
              <w:rPr>
                <w:b/>
                <w:sz w:val="24"/>
                <w:szCs w:val="24"/>
              </w:rPr>
              <w:t>COMPUTER TEACHER</w:t>
            </w:r>
            <w:r w:rsidR="004427AA" w:rsidRPr="00C82204">
              <w:rPr>
                <w:sz w:val="24"/>
                <w:szCs w:val="24"/>
              </w:rPr>
              <w:t xml:space="preserve">             –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Aathmalaya</w:t>
            </w:r>
            <w:proofErr w:type="spellEnd"/>
            <w:r>
              <w:rPr>
                <w:sz w:val="24"/>
                <w:szCs w:val="24"/>
              </w:rPr>
              <w:t xml:space="preserve"> School, </w:t>
            </w:r>
            <w:proofErr w:type="spellStart"/>
            <w:r>
              <w:rPr>
                <w:sz w:val="24"/>
                <w:szCs w:val="24"/>
              </w:rPr>
              <w:t>Keezhakasakudy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163E43" w:rsidRDefault="00163E43" w:rsidP="00163E4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Period – 6 months(2016 – 2017)</w:t>
            </w:r>
          </w:p>
          <w:p w:rsidR="00DB667A" w:rsidRPr="00DB667A" w:rsidRDefault="00DB667A" w:rsidP="00DB667A">
            <w:pPr>
              <w:pStyle w:val="ListParagraph"/>
              <w:rPr>
                <w:sz w:val="24"/>
                <w:szCs w:val="24"/>
              </w:rPr>
            </w:pPr>
          </w:p>
          <w:p w:rsidR="00985C45" w:rsidRPr="002D1B5B" w:rsidRDefault="00985C45" w:rsidP="00985C45">
            <w:pPr>
              <w:pStyle w:val="Heading3"/>
              <w:rPr>
                <w:b/>
              </w:rPr>
            </w:pPr>
            <w:r w:rsidRPr="002D1B5B">
              <w:rPr>
                <w:b/>
              </w:rPr>
              <w:t>PERSOnal INFO</w:t>
            </w:r>
          </w:p>
          <w:p w:rsidR="00AA2033" w:rsidRPr="00AA2033" w:rsidRDefault="00AA2033" w:rsidP="00AA2033">
            <w:p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AA2033">
              <w:rPr>
                <w:rFonts w:cs="Times New Roman"/>
                <w:sz w:val="22"/>
                <w:szCs w:val="22"/>
              </w:rPr>
              <w:t xml:space="preserve">Father’s name :  Mr. </w:t>
            </w:r>
            <w:proofErr w:type="spellStart"/>
            <w:r w:rsidRPr="00AA2033">
              <w:rPr>
                <w:rFonts w:cs="Times New Roman"/>
                <w:sz w:val="22"/>
                <w:szCs w:val="22"/>
              </w:rPr>
              <w:t>Karnan</w:t>
            </w:r>
            <w:proofErr w:type="spellEnd"/>
          </w:p>
          <w:p w:rsidR="00AA2033" w:rsidRPr="00AA2033" w:rsidRDefault="00AA2033" w:rsidP="00AA2033">
            <w:p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AA2033">
              <w:rPr>
                <w:rFonts w:cs="Times New Roman"/>
                <w:sz w:val="22"/>
                <w:szCs w:val="22"/>
              </w:rPr>
              <w:t xml:space="preserve">Mother’s name:  Mrs. </w:t>
            </w:r>
            <w:proofErr w:type="spellStart"/>
            <w:r w:rsidRPr="00AA2033">
              <w:rPr>
                <w:rFonts w:cs="Times New Roman"/>
                <w:sz w:val="22"/>
                <w:szCs w:val="22"/>
              </w:rPr>
              <w:t>Rajalakshmi</w:t>
            </w:r>
            <w:proofErr w:type="spellEnd"/>
          </w:p>
          <w:p w:rsidR="00AA2033" w:rsidRPr="00AA2033" w:rsidRDefault="00AA2033" w:rsidP="00AA2033">
            <w:p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AA2033">
              <w:rPr>
                <w:rFonts w:cs="Times New Roman"/>
                <w:sz w:val="22"/>
                <w:szCs w:val="22"/>
              </w:rPr>
              <w:t>Date of Birth</w:t>
            </w:r>
            <w:r w:rsidRPr="00AA2033">
              <w:rPr>
                <w:rFonts w:cs="Times New Roman"/>
                <w:sz w:val="22"/>
                <w:szCs w:val="22"/>
              </w:rPr>
              <w:tab/>
              <w:t>:  28.12.1993</w:t>
            </w:r>
          </w:p>
          <w:p w:rsidR="00AA2033" w:rsidRPr="00AA2033" w:rsidRDefault="00AA2033" w:rsidP="00AA2033">
            <w:p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AA2033">
              <w:rPr>
                <w:rFonts w:cs="Times New Roman"/>
                <w:sz w:val="22"/>
                <w:szCs w:val="22"/>
              </w:rPr>
              <w:t>Nationality</w:t>
            </w:r>
            <w:r w:rsidRPr="00AA2033">
              <w:rPr>
                <w:rFonts w:cs="Times New Roman"/>
                <w:sz w:val="22"/>
                <w:szCs w:val="22"/>
              </w:rPr>
              <w:tab/>
              <w:t>:  Indian</w:t>
            </w:r>
          </w:p>
          <w:p w:rsidR="00AA2033" w:rsidRDefault="00AA2033" w:rsidP="00AA2033">
            <w:p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AA2033">
              <w:rPr>
                <w:rFonts w:cs="Times New Roman"/>
                <w:sz w:val="22"/>
                <w:szCs w:val="22"/>
              </w:rPr>
              <w:t xml:space="preserve">Languages known :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="00DB667A">
              <w:rPr>
                <w:rFonts w:cs="Times New Roman"/>
                <w:sz w:val="22"/>
                <w:szCs w:val="22"/>
              </w:rPr>
              <w:t xml:space="preserve">Tamil, </w:t>
            </w:r>
            <w:r w:rsidRPr="00AA2033">
              <w:rPr>
                <w:rFonts w:cs="Times New Roman"/>
                <w:sz w:val="22"/>
                <w:szCs w:val="22"/>
              </w:rPr>
              <w:t>English.</w:t>
            </w:r>
          </w:p>
          <w:p w:rsidR="00D21FFF" w:rsidRPr="00D21FFF" w:rsidRDefault="00D21FFF" w:rsidP="00D21FFF">
            <w:pPr>
              <w:pStyle w:val="Heading3"/>
              <w:rPr>
                <w:szCs w:val="32"/>
              </w:rPr>
            </w:pPr>
            <w:r w:rsidRPr="00D21FFF">
              <w:rPr>
                <w:rFonts w:cs="Times New Roman"/>
                <w:b/>
                <w:szCs w:val="32"/>
              </w:rPr>
              <w:t>HOBBIES</w:t>
            </w:r>
          </w:p>
          <w:p w:rsidR="00D21FFF" w:rsidRPr="00D21FFF" w:rsidRDefault="00D21FFF" w:rsidP="004916A8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21FFF">
              <w:rPr>
                <w:rFonts w:cs="Times New Roman"/>
                <w:sz w:val="24"/>
                <w:szCs w:val="24"/>
              </w:rPr>
              <w:t>Listening to music</w:t>
            </w:r>
          </w:p>
          <w:p w:rsidR="00D21FFF" w:rsidRPr="00D21FFF" w:rsidRDefault="00B43180" w:rsidP="004916A8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Watching TV</w:t>
            </w:r>
          </w:p>
          <w:p w:rsidR="00D21FFF" w:rsidRPr="00D21FFF" w:rsidRDefault="00D21FFF" w:rsidP="004916A8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cs="Times New Roman"/>
                <w:b/>
                <w:sz w:val="24"/>
                <w:szCs w:val="24"/>
              </w:rPr>
            </w:pPr>
            <w:r w:rsidRPr="00D21FFF">
              <w:rPr>
                <w:rFonts w:cs="Times New Roman"/>
                <w:sz w:val="24"/>
                <w:szCs w:val="24"/>
              </w:rPr>
              <w:t>Reading books</w:t>
            </w:r>
          </w:p>
          <w:p w:rsidR="00D21FFF" w:rsidRDefault="00D21FFF" w:rsidP="00AA2033">
            <w:pPr>
              <w:spacing w:line="240" w:lineRule="auto"/>
              <w:rPr>
                <w:rFonts w:cs="Times New Roman"/>
                <w:sz w:val="22"/>
                <w:szCs w:val="22"/>
              </w:rPr>
            </w:pPr>
          </w:p>
          <w:p w:rsidR="004916A8" w:rsidRDefault="004916A8" w:rsidP="00AA2033">
            <w:pPr>
              <w:spacing w:line="240" w:lineRule="auto"/>
              <w:rPr>
                <w:rFonts w:cs="Times New Roman"/>
                <w:sz w:val="22"/>
                <w:szCs w:val="22"/>
              </w:rPr>
            </w:pPr>
          </w:p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Pr="00BE616F" w:rsidRDefault="00BE616F" w:rsidP="00BE616F"/>
          <w:p w:rsidR="00BE616F" w:rsidRDefault="00BE616F" w:rsidP="00BE616F"/>
          <w:p w:rsidR="00BE616F" w:rsidRDefault="00BE616F" w:rsidP="00BE616F"/>
          <w:p w:rsidR="00BE616F" w:rsidRPr="00BE616F" w:rsidRDefault="00BE616F" w:rsidP="00BE616F">
            <w:pPr>
              <w:ind w:firstLine="720"/>
              <w:rPr>
                <w:sz w:val="24"/>
                <w:szCs w:val="24"/>
              </w:rPr>
            </w:pPr>
          </w:p>
          <w:p w:rsidR="00BE616F" w:rsidRPr="00BE616F" w:rsidRDefault="00BE616F" w:rsidP="00BE616F">
            <w:pPr>
              <w:ind w:firstLine="720"/>
            </w:pPr>
          </w:p>
        </w:tc>
        <w:tc>
          <w:tcPr>
            <w:tcW w:w="620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2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207"/>
            </w:tblGrid>
            <w:tr w:rsidR="00985C45" w:rsidRPr="00333CD3" w:rsidTr="00C82204">
              <w:trPr>
                <w:trHeight w:hRule="exact" w:val="1131"/>
              </w:trPr>
              <w:tc>
                <w:tcPr>
                  <w:tcW w:w="6207" w:type="dxa"/>
                  <w:vAlign w:val="center"/>
                </w:tcPr>
                <w:p w:rsidR="00985C45" w:rsidRPr="0066149D" w:rsidRDefault="0058580E" w:rsidP="0058580E">
                  <w:pPr>
                    <w:pStyle w:val="Heading1"/>
                    <w:framePr w:hSpace="180" w:wrap="around" w:vAnchor="text" w:hAnchor="margin" w:y="-310"/>
                    <w:outlineLvl w:val="0"/>
                    <w:rPr>
                      <w:sz w:val="36"/>
                      <w:szCs w:val="36"/>
                    </w:rPr>
                  </w:pPr>
                  <w:sdt>
                    <w:sdtPr>
                      <w:rPr>
                        <w:sz w:val="36"/>
                        <w:szCs w:val="36"/>
                      </w:rPr>
                      <w:alias w:val="Your Name:"/>
                      <w:tag w:val="Your Name:"/>
                      <w:id w:val="1982421306"/>
                      <w:placeholder>
                        <w:docPart w:val="5336DC6296A2462EB0B282409EF49A0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B5563">
                        <w:rPr>
                          <w:sz w:val="36"/>
                          <w:szCs w:val="36"/>
                        </w:rPr>
                        <w:t>RAJAKUMARI</w:t>
                      </w:r>
                    </w:sdtContent>
                  </w:sdt>
                </w:p>
                <w:p w:rsidR="00985C45" w:rsidRPr="00333CD3" w:rsidRDefault="0058580E" w:rsidP="0058580E">
                  <w:pPr>
                    <w:pStyle w:val="Heading2"/>
                    <w:framePr w:hSpace="180" w:wrap="around" w:vAnchor="text" w:hAnchor="margin" w:y="-310"/>
                    <w:outlineLvl w:val="1"/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CB2432BBFA3549498D75E8DF43C4C0B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B55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rajikumari48@gmail.com</w:t>
                      </w:r>
                    </w:sdtContent>
                  </w:sdt>
                  <w:r w:rsidR="00985C45">
                    <w:t xml:space="preserve"> | </w:t>
                  </w:r>
                  <w:sdt>
                    <w:sdt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5674AD6DE11446AA92790F255FEF923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B55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9698441430</w:t>
                      </w:r>
                      <w:r w:rsidR="002B55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09,East street,Kottucherry, Karaikal-609609.</w:t>
                      </w:r>
                    </w:sdtContent>
                  </w:sdt>
                </w:p>
              </w:tc>
            </w:tr>
          </w:tbl>
          <w:p w:rsidR="00985C45" w:rsidRPr="00333CD3" w:rsidRDefault="0058580E" w:rsidP="00985C45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B76EDB2970F4F03BC353698BB03A38D"/>
                </w:placeholder>
                <w:temporary/>
                <w:showingPlcHdr/>
                <w15:appearance w15:val="hidden"/>
              </w:sdtPr>
              <w:sdtEndPr/>
              <w:sdtContent>
                <w:r w:rsidR="00985C45" w:rsidRPr="00333CD3">
                  <w:t>Education</w:t>
                </w:r>
              </w:sdtContent>
            </w:sdt>
          </w:p>
          <w:p w:rsidR="00985C45" w:rsidRPr="00BE616F" w:rsidRDefault="00985C45" w:rsidP="00B4318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E616F">
              <w:rPr>
                <w:sz w:val="24"/>
                <w:szCs w:val="24"/>
              </w:rPr>
              <w:t>B Tech / June 2016 / Perunthalaivar kamarajar institute of engineering and technology</w:t>
            </w:r>
          </w:p>
          <w:p w:rsidR="00985C45" w:rsidRPr="00BE616F" w:rsidRDefault="00985C45" w:rsidP="00B4318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E616F">
              <w:rPr>
                <w:sz w:val="24"/>
                <w:szCs w:val="24"/>
              </w:rPr>
              <w:t>c</w:t>
            </w:r>
            <w:r w:rsidR="0066149D">
              <w:rPr>
                <w:sz w:val="24"/>
                <w:szCs w:val="24"/>
              </w:rPr>
              <w:t>omputer science ENGINEERING – 71.1</w:t>
            </w:r>
            <w:r w:rsidRPr="00BE616F">
              <w:rPr>
                <w:sz w:val="24"/>
                <w:szCs w:val="24"/>
              </w:rPr>
              <w:t xml:space="preserve"> %</w:t>
            </w:r>
          </w:p>
          <w:p w:rsidR="00F14BC1" w:rsidRPr="00F14BC1" w:rsidRDefault="00F14BC1" w:rsidP="00F14BC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F26596">
              <w:rPr>
                <w:sz w:val="24"/>
                <w:szCs w:val="24"/>
              </w:rPr>
              <w:t>HSC / May 2011</w:t>
            </w:r>
            <w:r w:rsidR="00985C45" w:rsidRPr="00BE616F">
              <w:rPr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4BC1">
              <w:rPr>
                <w:rFonts w:cs="Times New Roman"/>
                <w:sz w:val="24"/>
                <w:szCs w:val="24"/>
              </w:rPr>
              <w:t>V.O.C Government</w:t>
            </w:r>
          </w:p>
          <w:p w:rsidR="00985C45" w:rsidRPr="00F14BC1" w:rsidRDefault="00F14BC1" w:rsidP="00F14B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</w:t>
            </w:r>
            <w:r w:rsidRPr="00F14BC1">
              <w:rPr>
                <w:rFonts w:cs="Times New Roman"/>
                <w:sz w:val="24"/>
                <w:szCs w:val="24"/>
              </w:rPr>
              <w:t>Higher Secondary School</w:t>
            </w:r>
            <w:r>
              <w:rPr>
                <w:rFonts w:cs="Times New Roman"/>
                <w:sz w:val="24"/>
                <w:szCs w:val="24"/>
              </w:rPr>
              <w:t xml:space="preserve"> -</w:t>
            </w:r>
            <w:r w:rsidR="0066149D" w:rsidRPr="00F14BC1">
              <w:rPr>
                <w:sz w:val="24"/>
                <w:szCs w:val="24"/>
              </w:rPr>
              <w:t xml:space="preserve"> 80.25</w:t>
            </w:r>
            <w:r w:rsidR="00985C45" w:rsidRPr="00F14BC1">
              <w:rPr>
                <w:sz w:val="24"/>
                <w:szCs w:val="24"/>
              </w:rPr>
              <w:t>%</w:t>
            </w:r>
          </w:p>
          <w:p w:rsidR="00985C45" w:rsidRPr="00F14BC1" w:rsidRDefault="00F26596" w:rsidP="00B4318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sslc</w:t>
            </w:r>
            <w:proofErr w:type="spellEnd"/>
            <w:r>
              <w:rPr>
                <w:sz w:val="24"/>
                <w:szCs w:val="24"/>
              </w:rPr>
              <w:t xml:space="preserve"> / may 2009</w:t>
            </w:r>
            <w:r w:rsidR="00985C45" w:rsidRPr="00BE616F">
              <w:rPr>
                <w:sz w:val="24"/>
                <w:szCs w:val="24"/>
              </w:rPr>
              <w:t xml:space="preserve"> / </w:t>
            </w:r>
            <w:r w:rsidR="00AA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2033" w:rsidRPr="00AA2033">
              <w:rPr>
                <w:rFonts w:cs="Times New Roman"/>
                <w:sz w:val="24"/>
                <w:szCs w:val="24"/>
              </w:rPr>
              <w:t>Government Girls High School</w:t>
            </w:r>
            <w:r w:rsidR="00AA2033">
              <w:rPr>
                <w:sz w:val="24"/>
                <w:szCs w:val="24"/>
              </w:rPr>
              <w:t xml:space="preserve"> </w:t>
            </w:r>
            <w:r w:rsidR="00F14BC1">
              <w:rPr>
                <w:sz w:val="24"/>
                <w:szCs w:val="24"/>
              </w:rPr>
              <w:t>-</w:t>
            </w:r>
            <w:r w:rsidR="00AA2033">
              <w:rPr>
                <w:sz w:val="24"/>
                <w:szCs w:val="24"/>
              </w:rPr>
              <w:t xml:space="preserve"> </w:t>
            </w:r>
            <w:r w:rsidR="0066149D" w:rsidRPr="00F14BC1">
              <w:rPr>
                <w:sz w:val="24"/>
                <w:szCs w:val="24"/>
              </w:rPr>
              <w:t>87.6</w:t>
            </w:r>
            <w:r w:rsidR="00985C45" w:rsidRPr="00F14BC1">
              <w:rPr>
                <w:sz w:val="24"/>
                <w:szCs w:val="24"/>
              </w:rPr>
              <w:t>%</w:t>
            </w:r>
          </w:p>
          <w:p w:rsidR="00985C45" w:rsidRPr="00333CD3" w:rsidRDefault="00F14BC1" w:rsidP="00F14BC1">
            <w:pPr>
              <w:pStyle w:val="Heading3"/>
            </w:pPr>
            <w:r>
              <w:t xml:space="preserve"> Co- Curricular InTERests</w:t>
            </w:r>
          </w:p>
          <w:p w:rsidR="00985C45" w:rsidRPr="009920D0" w:rsidRDefault="009920D0" w:rsidP="00B4318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920D0">
              <w:rPr>
                <w:rFonts w:cs="Times New Roman"/>
                <w:sz w:val="24"/>
                <w:szCs w:val="24"/>
              </w:rPr>
              <w:t>Took active part in CSS activities</w:t>
            </w:r>
          </w:p>
          <w:p w:rsidR="00985C45" w:rsidRPr="009920D0" w:rsidRDefault="009920D0" w:rsidP="00B43180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cs="Times New Roman"/>
                <w:sz w:val="24"/>
                <w:szCs w:val="24"/>
              </w:rPr>
            </w:pPr>
            <w:r w:rsidRPr="009920D0">
              <w:rPr>
                <w:rFonts w:cs="Times New Roman"/>
                <w:sz w:val="24"/>
                <w:szCs w:val="24"/>
              </w:rPr>
              <w:t>Was a School pupil leader in school level.</w:t>
            </w:r>
          </w:p>
          <w:p w:rsidR="00D21FFF" w:rsidRPr="00DB667A" w:rsidRDefault="009920D0" w:rsidP="00D21FFF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cs="Times New Roman"/>
                <w:sz w:val="24"/>
                <w:szCs w:val="24"/>
              </w:rPr>
            </w:pPr>
            <w:r w:rsidRPr="00AA2033">
              <w:rPr>
                <w:rFonts w:cs="Times New Roman"/>
                <w:sz w:val="24"/>
                <w:szCs w:val="24"/>
              </w:rPr>
              <w:t>Participated in the technical lecture series on “Business intelligence and Analytics ,</w:t>
            </w:r>
            <w:r w:rsidR="00AA2033">
              <w:rPr>
                <w:rFonts w:cs="Times New Roman"/>
                <w:sz w:val="24"/>
                <w:szCs w:val="24"/>
              </w:rPr>
              <w:t xml:space="preserve"> </w:t>
            </w:r>
            <w:r w:rsidRPr="00AA2033">
              <w:rPr>
                <w:rFonts w:cs="Times New Roman"/>
                <w:sz w:val="24"/>
                <w:szCs w:val="24"/>
              </w:rPr>
              <w:t>bits and bytes of information security”.</w:t>
            </w:r>
          </w:p>
          <w:p w:rsidR="00D21FFF" w:rsidRDefault="00D21FFF" w:rsidP="00D21FFF">
            <w:pPr>
              <w:spacing w:after="200" w:line="240" w:lineRule="auto"/>
              <w:rPr>
                <w:rFonts w:cs="Times New Roman"/>
                <w:sz w:val="24"/>
                <w:szCs w:val="24"/>
              </w:rPr>
            </w:pPr>
          </w:p>
          <w:p w:rsidR="00D21FFF" w:rsidRPr="00D21FFF" w:rsidRDefault="00D21FFF" w:rsidP="00D21FFF">
            <w:pPr>
              <w:spacing w:after="200" w:line="240" w:lineRule="auto"/>
              <w:rPr>
                <w:rFonts w:cs="Times New Roman"/>
                <w:sz w:val="24"/>
                <w:szCs w:val="24"/>
              </w:rPr>
            </w:pPr>
          </w:p>
          <w:p w:rsidR="00985C45" w:rsidRPr="00333CD3" w:rsidRDefault="00985C45" w:rsidP="00985C45">
            <w:pPr>
              <w:pStyle w:val="Heading3"/>
              <w:jc w:val="both"/>
            </w:pPr>
            <w:r>
              <w:t>PROJECTS UnDERtaken</w:t>
            </w:r>
          </w:p>
          <w:p w:rsidR="00B43180" w:rsidRDefault="00B43180" w:rsidP="00B4318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D21FFF" w:rsidRPr="00B43180">
              <w:rPr>
                <w:rFonts w:cs="Times New Roman"/>
                <w:b/>
                <w:sz w:val="24"/>
                <w:szCs w:val="24"/>
              </w:rPr>
              <w:t xml:space="preserve">‘An efficient multi-featured content based image </w:t>
            </w:r>
            <w:proofErr w:type="spellStart"/>
            <w:r w:rsidR="00D21FFF" w:rsidRPr="00B43180">
              <w:rPr>
                <w:rFonts w:cs="Times New Roman"/>
                <w:b/>
                <w:sz w:val="24"/>
                <w:szCs w:val="24"/>
              </w:rPr>
              <w:t>retrival</w:t>
            </w:r>
            <w:proofErr w:type="spellEnd"/>
            <w:r w:rsidR="00D21FFF" w:rsidRPr="00B43180">
              <w:rPr>
                <w:rFonts w:cs="Times New Roman"/>
                <w:b/>
                <w:sz w:val="24"/>
                <w:szCs w:val="24"/>
              </w:rPr>
              <w:t xml:space="preserve"> system’</w:t>
            </w:r>
            <w:r w:rsidR="00D21FFF" w:rsidRPr="000C3BC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B43180" w:rsidRDefault="00B43180" w:rsidP="00B4318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616F" w:rsidRDefault="00D21FFF" w:rsidP="00B43180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B43180">
              <w:rPr>
                <w:rFonts w:cs="Times New Roman"/>
                <w:sz w:val="24"/>
                <w:szCs w:val="24"/>
              </w:rPr>
              <w:t>The main scope of  the  project is retrieving the image with good accuracy</w:t>
            </w:r>
            <w:r w:rsidRPr="00B43180">
              <w:t xml:space="preserve"> </w:t>
            </w:r>
            <w:r w:rsidR="00985C45" w:rsidRPr="00B43180">
              <w:t xml:space="preserve"> </w:t>
            </w:r>
          </w:p>
          <w:p w:rsidR="00B43180" w:rsidRPr="00B43180" w:rsidRDefault="00B43180" w:rsidP="00B43180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  <w:p w:rsidR="00B43180" w:rsidRPr="00B43180" w:rsidRDefault="00B43180" w:rsidP="00B43180">
            <w:pPr>
              <w:pStyle w:val="Heading3"/>
              <w:rPr>
                <w:szCs w:val="32"/>
              </w:rPr>
            </w:pPr>
            <w:r w:rsidRPr="00B43180">
              <w:rPr>
                <w:rFonts w:cs="Times New Roman"/>
                <w:b/>
                <w:szCs w:val="32"/>
              </w:rPr>
              <w:t>AREAS OF INTEREST</w:t>
            </w:r>
          </w:p>
          <w:p w:rsidR="00B43180" w:rsidRPr="00B43180" w:rsidRDefault="00B43180" w:rsidP="00B43180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cs="Times New Roman"/>
                <w:b/>
                <w:sz w:val="24"/>
                <w:szCs w:val="24"/>
              </w:rPr>
            </w:pPr>
            <w:r w:rsidRPr="00B43180">
              <w:rPr>
                <w:rFonts w:cs="Times New Roman"/>
                <w:sz w:val="24"/>
                <w:szCs w:val="24"/>
              </w:rPr>
              <w:t>Computer Network</w:t>
            </w:r>
          </w:p>
          <w:p w:rsidR="00DB667A" w:rsidRPr="00DB667A" w:rsidRDefault="00B43180" w:rsidP="00DB667A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cs="Times New Roman"/>
                <w:b/>
                <w:sz w:val="24"/>
                <w:szCs w:val="24"/>
              </w:rPr>
            </w:pPr>
            <w:r w:rsidRPr="00B43180">
              <w:rPr>
                <w:rFonts w:cs="Times New Roman"/>
                <w:sz w:val="24"/>
                <w:szCs w:val="24"/>
              </w:rPr>
              <w:t>Data structure</w:t>
            </w:r>
          </w:p>
          <w:p w:rsidR="00DB667A" w:rsidRPr="00DB667A" w:rsidRDefault="00DB667A" w:rsidP="00DB667A">
            <w:pPr>
              <w:pStyle w:val="Heading3"/>
              <w:rPr>
                <w:szCs w:val="32"/>
              </w:rPr>
            </w:pPr>
            <w:r w:rsidRPr="00DB667A">
              <w:rPr>
                <w:rFonts w:cs="Times New Roman"/>
                <w:b/>
                <w:szCs w:val="32"/>
              </w:rPr>
              <w:t>PERSONAL TRAITS</w:t>
            </w:r>
          </w:p>
          <w:p w:rsidR="00DB667A" w:rsidRPr="000C3BC3" w:rsidRDefault="00DB667A" w:rsidP="00DB667A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BC3">
              <w:rPr>
                <w:rFonts w:ascii="Times New Roman" w:hAnsi="Times New Roman" w:cs="Times New Roman"/>
                <w:sz w:val="24"/>
                <w:szCs w:val="24"/>
              </w:rPr>
              <w:t>Self confidence</w:t>
            </w:r>
          </w:p>
          <w:p w:rsidR="00DB667A" w:rsidRPr="000C3BC3" w:rsidRDefault="00DB667A" w:rsidP="00DB667A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BC3">
              <w:rPr>
                <w:rFonts w:ascii="Times New Roman" w:hAnsi="Times New Roman" w:cs="Times New Roman"/>
                <w:sz w:val="24"/>
                <w:szCs w:val="24"/>
              </w:rPr>
              <w:t>Punctual</w:t>
            </w:r>
          </w:p>
          <w:p w:rsidR="00DB667A" w:rsidRPr="000C3BC3" w:rsidRDefault="00DB667A" w:rsidP="00DB667A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BC3">
              <w:rPr>
                <w:rFonts w:ascii="Times New Roman" w:hAnsi="Times New Roman" w:cs="Times New Roman"/>
                <w:sz w:val="24"/>
                <w:szCs w:val="24"/>
              </w:rPr>
              <w:t>Hard worker</w:t>
            </w:r>
          </w:p>
          <w:p w:rsidR="00DB667A" w:rsidRPr="000C3BC3" w:rsidRDefault="00DB667A" w:rsidP="00DB667A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BC3">
              <w:rPr>
                <w:rFonts w:ascii="Times New Roman" w:hAnsi="Times New Roman" w:cs="Times New Roman"/>
                <w:sz w:val="24"/>
                <w:szCs w:val="24"/>
              </w:rPr>
              <w:t>Friendly with people</w:t>
            </w:r>
          </w:p>
          <w:p w:rsidR="00DB667A" w:rsidRPr="00DB667A" w:rsidRDefault="00DB667A" w:rsidP="00DB667A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BC3">
              <w:rPr>
                <w:rFonts w:ascii="Times New Roman" w:hAnsi="Times New Roman" w:cs="Times New Roman"/>
                <w:sz w:val="24"/>
                <w:szCs w:val="24"/>
              </w:rPr>
              <w:t>Leadership</w:t>
            </w:r>
          </w:p>
          <w:p w:rsidR="00DB667A" w:rsidRPr="00DB667A" w:rsidRDefault="00DB667A" w:rsidP="00DB667A">
            <w:pPr>
              <w:pStyle w:val="Heading3"/>
              <w:rPr>
                <w:szCs w:val="32"/>
              </w:rPr>
            </w:pPr>
            <w:r w:rsidRPr="00DB667A">
              <w:rPr>
                <w:rFonts w:cs="Times New Roman"/>
                <w:b/>
                <w:szCs w:val="32"/>
              </w:rPr>
              <w:t>DECLARATION</w:t>
            </w:r>
          </w:p>
          <w:p w:rsidR="00DB667A" w:rsidRDefault="00DB667A" w:rsidP="00DB667A"/>
          <w:p w:rsidR="00B43180" w:rsidRPr="009874D4" w:rsidRDefault="009874D4" w:rsidP="009874D4">
            <w:r w:rsidRPr="009874D4">
              <w:rPr>
                <w:rFonts w:eastAsia="Times New Roman" w:cs="Times New Roman"/>
                <w:sz w:val="24"/>
                <w:szCs w:val="24"/>
              </w:rPr>
              <w:t>I hereby declare that the information provided above is true to the best of my knowledge.</w:t>
            </w:r>
          </w:p>
          <w:p w:rsidR="00B43180" w:rsidRDefault="00B43180" w:rsidP="009874D4"/>
          <w:p w:rsidR="009874D4" w:rsidRDefault="009874D4" w:rsidP="009874D4"/>
          <w:p w:rsidR="009874D4" w:rsidRPr="00BE616F" w:rsidRDefault="009874D4" w:rsidP="009874D4">
            <w:pPr>
              <w:rPr>
                <w:sz w:val="24"/>
                <w:szCs w:val="24"/>
              </w:rPr>
            </w:pPr>
            <w:r w:rsidRPr="00BE616F">
              <w:rPr>
                <w:sz w:val="24"/>
                <w:szCs w:val="24"/>
              </w:rPr>
              <w:t>Place :</w:t>
            </w:r>
          </w:p>
          <w:p w:rsidR="009874D4" w:rsidRDefault="009874D4" w:rsidP="009874D4"/>
          <w:p w:rsidR="009874D4" w:rsidRDefault="009874D4" w:rsidP="009874D4">
            <w:r w:rsidRPr="00BE616F">
              <w:rPr>
                <w:sz w:val="24"/>
                <w:szCs w:val="24"/>
              </w:rPr>
              <w:t>Date :</w:t>
            </w:r>
            <w:r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BE616F">
              <w:rPr>
                <w:sz w:val="24"/>
                <w:szCs w:val="24"/>
              </w:rPr>
              <w:t xml:space="preserve"> Signature</w:t>
            </w:r>
          </w:p>
          <w:p w:rsidR="00B43180" w:rsidRDefault="00B43180" w:rsidP="00985C45">
            <w:pPr>
              <w:pStyle w:val="ListParagraph"/>
            </w:pPr>
          </w:p>
          <w:p w:rsidR="00163E43" w:rsidRDefault="00163E43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43180" w:rsidRDefault="00B43180" w:rsidP="00985C45">
            <w:pPr>
              <w:pStyle w:val="ListParagraph"/>
            </w:pPr>
          </w:p>
          <w:p w:rsidR="00BE616F" w:rsidRDefault="00BE616F" w:rsidP="00985C45">
            <w:pPr>
              <w:pStyle w:val="ListParagraph"/>
            </w:pPr>
          </w:p>
          <w:p w:rsidR="00BE616F" w:rsidRPr="00BE616F" w:rsidRDefault="00BE616F" w:rsidP="00985C45">
            <w:pPr>
              <w:pStyle w:val="ListParagraph"/>
              <w:rPr>
                <w:sz w:val="24"/>
                <w:szCs w:val="24"/>
              </w:rPr>
            </w:pPr>
            <w:r>
              <w:t xml:space="preserve">                                                       </w:t>
            </w:r>
          </w:p>
          <w:p w:rsidR="00BE616F" w:rsidRPr="00333CD3" w:rsidRDefault="00BE616F" w:rsidP="00985C45">
            <w:pPr>
              <w:pStyle w:val="ListParagraph"/>
            </w:pPr>
          </w:p>
        </w:tc>
      </w:tr>
    </w:tbl>
    <w:p w:rsidR="00EF7CC9" w:rsidRPr="00333CD3" w:rsidRDefault="00EF7CC9" w:rsidP="00261E3F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8BB" w:rsidRDefault="00DE18BB" w:rsidP="00713050">
      <w:pPr>
        <w:spacing w:line="240" w:lineRule="auto"/>
      </w:pPr>
      <w:r>
        <w:separator/>
      </w:r>
    </w:p>
  </w:endnote>
  <w:endnote w:type="continuationSeparator" w:id="0">
    <w:p w:rsidR="00DE18BB" w:rsidRDefault="00DE18B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B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811355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811355">
          <w:pPr>
            <w:pStyle w:val="Footer"/>
            <w:jc w:val="left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8BB" w:rsidRDefault="00DE18BB" w:rsidP="00713050">
      <w:pPr>
        <w:spacing w:line="240" w:lineRule="auto"/>
      </w:pPr>
      <w:r>
        <w:separator/>
      </w:r>
    </w:p>
  </w:footnote>
  <w:footnote w:type="continuationSeparator" w:id="0">
    <w:p w:rsidR="00DE18BB" w:rsidRDefault="00DE18B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B43180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19BF853" wp14:editId="5792345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175A426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43180">
                <w:t>K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58580E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B5563">
                      <w:t>RAJAKUMARI</w:t>
                    </w:r>
                  </w:sdtContent>
                </w:sdt>
              </w:p>
              <w:p w:rsidR="001A5CA9" w:rsidRDefault="0058580E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B5563">
                      <w:t>rajikumari48@gmail.com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B5563">
                      <w:t>9698441430</w:t>
                    </w:r>
                    <w:r w:rsidR="002B5563">
                      <w:br/>
                      <w:t>09,East street,Kottucherry, Karaikal-609609.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21D"/>
    <w:multiLevelType w:val="hybridMultilevel"/>
    <w:tmpl w:val="0B02B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0DA5"/>
    <w:multiLevelType w:val="hybridMultilevel"/>
    <w:tmpl w:val="B504E7A6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 w15:restartNumberingAfterBreak="0">
    <w:nsid w:val="08C05B28"/>
    <w:multiLevelType w:val="hybridMultilevel"/>
    <w:tmpl w:val="96C45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996108"/>
    <w:multiLevelType w:val="hybridMultilevel"/>
    <w:tmpl w:val="7B9EC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3616E"/>
    <w:multiLevelType w:val="hybridMultilevel"/>
    <w:tmpl w:val="81C4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6B1F"/>
    <w:multiLevelType w:val="hybridMultilevel"/>
    <w:tmpl w:val="A396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5525C"/>
    <w:multiLevelType w:val="hybridMultilevel"/>
    <w:tmpl w:val="BA886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B75"/>
    <w:multiLevelType w:val="hybridMultilevel"/>
    <w:tmpl w:val="2A52FAEC"/>
    <w:lvl w:ilvl="0" w:tplc="1598AE10"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B65CB6"/>
    <w:multiLevelType w:val="hybridMultilevel"/>
    <w:tmpl w:val="F28E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D2DD5"/>
    <w:multiLevelType w:val="hybridMultilevel"/>
    <w:tmpl w:val="DFC62B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6E3ADC"/>
    <w:multiLevelType w:val="hybridMultilevel"/>
    <w:tmpl w:val="FD006CBA"/>
    <w:lvl w:ilvl="0" w:tplc="114AB384">
      <w:numFmt w:val="bullet"/>
      <w:lvlText w:val="-"/>
      <w:lvlJc w:val="left"/>
      <w:pPr>
        <w:ind w:left="1080" w:hanging="360"/>
      </w:pPr>
      <w:rPr>
        <w:rFonts w:ascii="Franklin Gothic Demi" w:eastAsiaTheme="majorEastAsia" w:hAnsi="Franklin Gothic Demi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873C11"/>
    <w:multiLevelType w:val="hybridMultilevel"/>
    <w:tmpl w:val="500093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8E4978"/>
    <w:multiLevelType w:val="hybridMultilevel"/>
    <w:tmpl w:val="9DE253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1F23D89"/>
    <w:multiLevelType w:val="hybridMultilevel"/>
    <w:tmpl w:val="F3C6B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1AFD"/>
    <w:multiLevelType w:val="hybridMultilevel"/>
    <w:tmpl w:val="E46C8340"/>
    <w:lvl w:ilvl="0" w:tplc="5B040202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8616B"/>
    <w:multiLevelType w:val="hybridMultilevel"/>
    <w:tmpl w:val="228CCEE6"/>
    <w:lvl w:ilvl="0" w:tplc="1598AE10"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D416E"/>
    <w:multiLevelType w:val="hybridMultilevel"/>
    <w:tmpl w:val="A64C4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0"/>
  </w:num>
  <w:num w:numId="11">
    <w:abstractNumId w:val="7"/>
  </w:num>
  <w:num w:numId="12">
    <w:abstractNumId w:val="1"/>
  </w:num>
  <w:num w:numId="13">
    <w:abstractNumId w:val="12"/>
  </w:num>
  <w:num w:numId="14">
    <w:abstractNumId w:val="15"/>
  </w:num>
  <w:num w:numId="15">
    <w:abstractNumId w:val="4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8CC"/>
    <w:rsid w:val="00067011"/>
    <w:rsid w:val="00084BAF"/>
    <w:rsid w:val="00091382"/>
    <w:rsid w:val="000B0619"/>
    <w:rsid w:val="000B61CA"/>
    <w:rsid w:val="000F7610"/>
    <w:rsid w:val="00105140"/>
    <w:rsid w:val="00114ED7"/>
    <w:rsid w:val="00140B0E"/>
    <w:rsid w:val="00163E43"/>
    <w:rsid w:val="001A5CA9"/>
    <w:rsid w:val="001B2AC1"/>
    <w:rsid w:val="001B403A"/>
    <w:rsid w:val="001D040F"/>
    <w:rsid w:val="001F74D5"/>
    <w:rsid w:val="00217980"/>
    <w:rsid w:val="00261E3F"/>
    <w:rsid w:val="00271662"/>
    <w:rsid w:val="0027404F"/>
    <w:rsid w:val="00293B83"/>
    <w:rsid w:val="002B091C"/>
    <w:rsid w:val="002B5563"/>
    <w:rsid w:val="002C2CDD"/>
    <w:rsid w:val="002D1B5B"/>
    <w:rsid w:val="002D2AED"/>
    <w:rsid w:val="002D45C6"/>
    <w:rsid w:val="002E0094"/>
    <w:rsid w:val="002F03FA"/>
    <w:rsid w:val="00313E86"/>
    <w:rsid w:val="00316653"/>
    <w:rsid w:val="00333CD3"/>
    <w:rsid w:val="00340365"/>
    <w:rsid w:val="00342B64"/>
    <w:rsid w:val="00364079"/>
    <w:rsid w:val="003A2714"/>
    <w:rsid w:val="003C5528"/>
    <w:rsid w:val="004077FB"/>
    <w:rsid w:val="00424DD9"/>
    <w:rsid w:val="004427AA"/>
    <w:rsid w:val="0046104A"/>
    <w:rsid w:val="004717C5"/>
    <w:rsid w:val="004916A8"/>
    <w:rsid w:val="00523479"/>
    <w:rsid w:val="00543DB7"/>
    <w:rsid w:val="00544363"/>
    <w:rsid w:val="005729B0"/>
    <w:rsid w:val="0058580E"/>
    <w:rsid w:val="005B2BC7"/>
    <w:rsid w:val="00641630"/>
    <w:rsid w:val="0066149D"/>
    <w:rsid w:val="006818CF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9348E"/>
    <w:rsid w:val="007D2696"/>
    <w:rsid w:val="00811117"/>
    <w:rsid w:val="00811355"/>
    <w:rsid w:val="00841146"/>
    <w:rsid w:val="0088504C"/>
    <w:rsid w:val="0089382B"/>
    <w:rsid w:val="008A1907"/>
    <w:rsid w:val="008C6BCA"/>
    <w:rsid w:val="008C7B50"/>
    <w:rsid w:val="0090513C"/>
    <w:rsid w:val="00940CED"/>
    <w:rsid w:val="00985C45"/>
    <w:rsid w:val="009874D4"/>
    <w:rsid w:val="009920D0"/>
    <w:rsid w:val="009B3C40"/>
    <w:rsid w:val="00A42540"/>
    <w:rsid w:val="00A50939"/>
    <w:rsid w:val="00A8786E"/>
    <w:rsid w:val="00AA2033"/>
    <w:rsid w:val="00AA6A40"/>
    <w:rsid w:val="00B265D3"/>
    <w:rsid w:val="00B364AD"/>
    <w:rsid w:val="00B43180"/>
    <w:rsid w:val="00B5664D"/>
    <w:rsid w:val="00BA5B40"/>
    <w:rsid w:val="00BD0206"/>
    <w:rsid w:val="00BE616F"/>
    <w:rsid w:val="00C2098A"/>
    <w:rsid w:val="00C41BDE"/>
    <w:rsid w:val="00C5444A"/>
    <w:rsid w:val="00C612DA"/>
    <w:rsid w:val="00C7741E"/>
    <w:rsid w:val="00C82204"/>
    <w:rsid w:val="00C875AB"/>
    <w:rsid w:val="00CA3DF1"/>
    <w:rsid w:val="00CA4581"/>
    <w:rsid w:val="00CD0214"/>
    <w:rsid w:val="00CE18D5"/>
    <w:rsid w:val="00D04109"/>
    <w:rsid w:val="00D21FFF"/>
    <w:rsid w:val="00D278CC"/>
    <w:rsid w:val="00DB667A"/>
    <w:rsid w:val="00DD6416"/>
    <w:rsid w:val="00DE18BB"/>
    <w:rsid w:val="00DF4E0A"/>
    <w:rsid w:val="00E02DCD"/>
    <w:rsid w:val="00E12C60"/>
    <w:rsid w:val="00E22E87"/>
    <w:rsid w:val="00E57630"/>
    <w:rsid w:val="00E86C2B"/>
    <w:rsid w:val="00EF7CC9"/>
    <w:rsid w:val="00F14BC1"/>
    <w:rsid w:val="00F207C0"/>
    <w:rsid w:val="00F20AE5"/>
    <w:rsid w:val="00F26596"/>
    <w:rsid w:val="00F645C7"/>
    <w:rsid w:val="00FB6AF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0C80C5F-50F1-449B-8A51-69BF5995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20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6818C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82204"/>
    <w:rPr>
      <w:rFonts w:asciiTheme="majorHAnsi" w:eastAsiaTheme="majorEastAsia" w:hAnsiTheme="majorHAnsi" w:cstheme="majorBidi"/>
      <w:color w:val="D0181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-PC\AppData\Roaming\Microsoft\Templates\Polished%20resume,%20designed%20by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F7C123F716496198BAD895DDD68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FF0B-A468-44C9-80A8-68A8AF27AA7A}"/>
      </w:docPartPr>
      <w:docPartBody>
        <w:p w:rsidR="00470BFC" w:rsidRDefault="006A6E5C" w:rsidP="006A6E5C">
          <w:pPr>
            <w:pStyle w:val="CDF7C123F716496198BAD895DDD689A0"/>
          </w:pPr>
          <w:r>
            <w:t>Objective</w:t>
          </w:r>
        </w:p>
      </w:docPartBody>
    </w:docPart>
    <w:docPart>
      <w:docPartPr>
        <w:name w:val="87F872D88D2B4C43AF6EC3241C5CB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783FB-EFF1-47D5-A479-2BDB1323B9A1}"/>
      </w:docPartPr>
      <w:docPartBody>
        <w:p w:rsidR="00470BFC" w:rsidRDefault="006A6E5C" w:rsidP="006A6E5C">
          <w:pPr>
            <w:pStyle w:val="87F872D88D2B4C43AF6EC3241C5CBBB4"/>
          </w:pPr>
          <w:r w:rsidRPr="00333CD3">
            <w:t>Skills</w:t>
          </w:r>
        </w:p>
      </w:docPartBody>
    </w:docPart>
    <w:docPart>
      <w:docPartPr>
        <w:name w:val="5336DC6296A2462EB0B282409EF49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FD0AC-64AD-461D-8677-0A8664FC77A2}"/>
      </w:docPartPr>
      <w:docPartBody>
        <w:p w:rsidR="00470BFC" w:rsidRDefault="006A6E5C" w:rsidP="006A6E5C">
          <w:pPr>
            <w:pStyle w:val="5336DC6296A2462EB0B282409EF49A00"/>
          </w:pPr>
          <w:r>
            <w:t>Your Name</w:t>
          </w:r>
        </w:p>
      </w:docPartBody>
    </w:docPart>
    <w:docPart>
      <w:docPartPr>
        <w:name w:val="CB2432BBFA3549498D75E8DF43C4C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38335-8BCF-4909-B9C7-4E4468D2738E}"/>
      </w:docPartPr>
      <w:docPartBody>
        <w:p w:rsidR="00470BFC" w:rsidRDefault="006A6E5C" w:rsidP="006A6E5C">
          <w:pPr>
            <w:pStyle w:val="CB2432BBFA3549498D75E8DF43C4C0B5"/>
          </w:pPr>
          <w:r>
            <w:t>Profession or Industry</w:t>
          </w:r>
        </w:p>
      </w:docPartBody>
    </w:docPart>
    <w:docPart>
      <w:docPartPr>
        <w:name w:val="5674AD6DE11446AA92790F255FEF9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4728F-4055-46F7-88A8-8BB7848334C4}"/>
      </w:docPartPr>
      <w:docPartBody>
        <w:p w:rsidR="00470BFC" w:rsidRDefault="006A6E5C" w:rsidP="006A6E5C">
          <w:pPr>
            <w:pStyle w:val="5674AD6DE11446AA92790F255FEF9236"/>
          </w:pPr>
          <w:r w:rsidRPr="00333CD3">
            <w:t>Link to other online properties: Portfolio/Website/Blog</w:t>
          </w:r>
        </w:p>
      </w:docPartBody>
    </w:docPart>
    <w:docPart>
      <w:docPartPr>
        <w:name w:val="AB76EDB2970F4F03BC353698BB03A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4D3B0-5FFB-4174-9541-4CB17CA14DE9}"/>
      </w:docPartPr>
      <w:docPartBody>
        <w:p w:rsidR="00470BFC" w:rsidRDefault="006A6E5C" w:rsidP="006A6E5C">
          <w:pPr>
            <w:pStyle w:val="AB76EDB2970F4F03BC353698BB03A38D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DD"/>
    <w:rsid w:val="003712D7"/>
    <w:rsid w:val="003B47DD"/>
    <w:rsid w:val="00424D64"/>
    <w:rsid w:val="00470BFC"/>
    <w:rsid w:val="006A6E5C"/>
    <w:rsid w:val="007424CC"/>
    <w:rsid w:val="009D4137"/>
    <w:rsid w:val="00DB334B"/>
    <w:rsid w:val="00E92514"/>
    <w:rsid w:val="00E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15C6058B44A16B107B6235417DBAA">
    <w:name w:val="73D15C6058B44A16B107B6235417DBAA"/>
  </w:style>
  <w:style w:type="paragraph" w:customStyle="1" w:styleId="CED560CEE64F4749BEA986C6F870D6CE">
    <w:name w:val="CED560CEE64F4749BEA986C6F870D6CE"/>
  </w:style>
  <w:style w:type="paragraph" w:customStyle="1" w:styleId="42FF0E5F04424511A6164AE2E91B4A71">
    <w:name w:val="42FF0E5F04424511A6164AE2E91B4A71"/>
  </w:style>
  <w:style w:type="paragraph" w:customStyle="1" w:styleId="1C0739B87B754E689AD072D095F0618A">
    <w:name w:val="1C0739B87B754E689AD072D095F0618A"/>
  </w:style>
  <w:style w:type="paragraph" w:customStyle="1" w:styleId="6458E186B6FA47CF9908591EAD4F5D1D">
    <w:name w:val="6458E186B6FA47CF9908591EAD4F5D1D"/>
  </w:style>
  <w:style w:type="paragraph" w:customStyle="1" w:styleId="620EC3B0BB9943E0A49559D7D0FA28D1">
    <w:name w:val="620EC3B0BB9943E0A49559D7D0FA28D1"/>
  </w:style>
  <w:style w:type="paragraph" w:customStyle="1" w:styleId="F2832A485F164BD79F67169E8EA06151">
    <w:name w:val="F2832A485F164BD79F67169E8EA06151"/>
  </w:style>
  <w:style w:type="paragraph" w:customStyle="1" w:styleId="B1065A7A545740AA9F386926B1980ECD">
    <w:name w:val="B1065A7A545740AA9F386926B1980ECD"/>
  </w:style>
  <w:style w:type="paragraph" w:customStyle="1" w:styleId="E7A1AD87D36A4B98836218B33390E6C4">
    <w:name w:val="E7A1AD87D36A4B98836218B33390E6C4"/>
  </w:style>
  <w:style w:type="paragraph" w:customStyle="1" w:styleId="BE50FDD474B44779A756CA642C630239">
    <w:name w:val="BE50FDD474B44779A756CA642C630239"/>
  </w:style>
  <w:style w:type="paragraph" w:customStyle="1" w:styleId="9D9961E6CFAC468A85CBB383F0F876D5">
    <w:name w:val="9D9961E6CFAC468A85CBB383F0F876D5"/>
  </w:style>
  <w:style w:type="paragraph" w:customStyle="1" w:styleId="1040012D305A4926BA62124098E08831">
    <w:name w:val="1040012D305A4926BA62124098E08831"/>
  </w:style>
  <w:style w:type="paragraph" w:customStyle="1" w:styleId="A3578088F0364E5FACCBE0EBE8D00F13">
    <w:name w:val="A3578088F0364E5FACCBE0EBE8D00F13"/>
  </w:style>
  <w:style w:type="paragraph" w:customStyle="1" w:styleId="587CD83845DC40CDA45E9C861D3422A2">
    <w:name w:val="587CD83845DC40CDA45E9C861D3422A2"/>
  </w:style>
  <w:style w:type="paragraph" w:customStyle="1" w:styleId="3F6C7D00029C4A0A9A894436AB8330AC">
    <w:name w:val="3F6C7D00029C4A0A9A894436AB8330AC"/>
  </w:style>
  <w:style w:type="paragraph" w:customStyle="1" w:styleId="BC6E037FD87A4A7BBF63A0F4EF6A1A9C">
    <w:name w:val="BC6E037FD87A4A7BBF63A0F4EF6A1A9C"/>
  </w:style>
  <w:style w:type="paragraph" w:customStyle="1" w:styleId="80E06E41E8D447F0A2444FAA298A3462">
    <w:name w:val="80E06E41E8D447F0A2444FAA298A3462"/>
  </w:style>
  <w:style w:type="paragraph" w:customStyle="1" w:styleId="C550660BEFE3471DBDD1293FA938827F">
    <w:name w:val="C550660BEFE3471DBDD1293FA938827F"/>
  </w:style>
  <w:style w:type="paragraph" w:customStyle="1" w:styleId="B3F40864F7014EF7A910845848B4D524">
    <w:name w:val="B3F40864F7014EF7A910845848B4D524"/>
  </w:style>
  <w:style w:type="paragraph" w:customStyle="1" w:styleId="4F8D595482114632B4D84024D93B03CD">
    <w:name w:val="4F8D595482114632B4D84024D93B03CD"/>
  </w:style>
  <w:style w:type="paragraph" w:customStyle="1" w:styleId="EB503CEB9C744FD6A258B2CE1B884B12">
    <w:name w:val="EB503CEB9C744FD6A258B2CE1B884B12"/>
  </w:style>
  <w:style w:type="paragraph" w:customStyle="1" w:styleId="7580CB5195DD4C0D9EA66B1EC9D827F6">
    <w:name w:val="7580CB5195DD4C0D9EA66B1EC9D827F6"/>
  </w:style>
  <w:style w:type="paragraph" w:customStyle="1" w:styleId="603C18C09C364728BD668E1C094EC445">
    <w:name w:val="603C18C09C364728BD668E1C094EC445"/>
  </w:style>
  <w:style w:type="paragraph" w:customStyle="1" w:styleId="613E30C117CA4B0F89E75E4B1ED69461">
    <w:name w:val="613E30C117CA4B0F89E75E4B1ED69461"/>
  </w:style>
  <w:style w:type="paragraph" w:customStyle="1" w:styleId="F53DC844009D484FBC56BEE17DDAE3B6">
    <w:name w:val="F53DC844009D484FBC56BEE17DDAE3B6"/>
  </w:style>
  <w:style w:type="paragraph" w:customStyle="1" w:styleId="9A6552DF998D4B84AEDFC06DCBF5FC03">
    <w:name w:val="9A6552DF998D4B84AEDFC06DCBF5FC03"/>
  </w:style>
  <w:style w:type="paragraph" w:customStyle="1" w:styleId="C24BF9F343074949BEBE83A6916AB2B6">
    <w:name w:val="C24BF9F343074949BEBE83A6916AB2B6"/>
  </w:style>
  <w:style w:type="paragraph" w:customStyle="1" w:styleId="DDB462B6892F43C3948B9C818D72981D">
    <w:name w:val="DDB462B6892F43C3948B9C818D72981D"/>
  </w:style>
  <w:style w:type="paragraph" w:customStyle="1" w:styleId="98113090727D4D9FBB446F895B15AB16">
    <w:name w:val="98113090727D4D9FBB446F895B15AB16"/>
    <w:rsid w:val="003B47DD"/>
  </w:style>
  <w:style w:type="paragraph" w:customStyle="1" w:styleId="D7DBB5C2E102401B992519C56AD9C0E0">
    <w:name w:val="D7DBB5C2E102401B992519C56AD9C0E0"/>
    <w:rsid w:val="003B47DD"/>
  </w:style>
  <w:style w:type="paragraph" w:customStyle="1" w:styleId="894A1867360349BB86F61523BB5469DD">
    <w:name w:val="894A1867360349BB86F61523BB5469DD"/>
    <w:rsid w:val="003B47DD"/>
  </w:style>
  <w:style w:type="paragraph" w:customStyle="1" w:styleId="31C89F4538204B75A9F4E588499110A1">
    <w:name w:val="31C89F4538204B75A9F4E588499110A1"/>
    <w:rsid w:val="003B47DD"/>
  </w:style>
  <w:style w:type="paragraph" w:customStyle="1" w:styleId="C48BA42610874503A81C37711510133E">
    <w:name w:val="C48BA42610874503A81C37711510133E"/>
    <w:rsid w:val="006A6E5C"/>
  </w:style>
  <w:style w:type="paragraph" w:customStyle="1" w:styleId="CDF7C123F716496198BAD895DDD689A0">
    <w:name w:val="CDF7C123F716496198BAD895DDD689A0"/>
    <w:rsid w:val="006A6E5C"/>
  </w:style>
  <w:style w:type="paragraph" w:customStyle="1" w:styleId="87F872D88D2B4C43AF6EC3241C5CBBB4">
    <w:name w:val="87F872D88D2B4C43AF6EC3241C5CBBB4"/>
    <w:rsid w:val="006A6E5C"/>
  </w:style>
  <w:style w:type="paragraph" w:customStyle="1" w:styleId="5336DC6296A2462EB0B282409EF49A00">
    <w:name w:val="5336DC6296A2462EB0B282409EF49A00"/>
    <w:rsid w:val="006A6E5C"/>
  </w:style>
  <w:style w:type="paragraph" w:customStyle="1" w:styleId="CB2432BBFA3549498D75E8DF43C4C0B5">
    <w:name w:val="CB2432BBFA3549498D75E8DF43C4C0B5"/>
    <w:rsid w:val="006A6E5C"/>
  </w:style>
  <w:style w:type="paragraph" w:customStyle="1" w:styleId="5674AD6DE11446AA92790F255FEF9236">
    <w:name w:val="5674AD6DE11446AA92790F255FEF9236"/>
    <w:rsid w:val="006A6E5C"/>
  </w:style>
  <w:style w:type="paragraph" w:customStyle="1" w:styleId="AB76EDB2970F4F03BC353698BB03A38D">
    <w:name w:val="AB76EDB2970F4F03BC353698BB03A38D"/>
    <w:rsid w:val="006A6E5C"/>
  </w:style>
  <w:style w:type="paragraph" w:customStyle="1" w:styleId="0ECA6C8797504DF795F16539B0B2F2D2">
    <w:name w:val="0ECA6C8797504DF795F16539B0B2F2D2"/>
    <w:rsid w:val="006A6E5C"/>
  </w:style>
  <w:style w:type="paragraph" w:customStyle="1" w:styleId="A4EA8609D2C0475E9FF40265CA47D9A0">
    <w:name w:val="A4EA8609D2C0475E9FF40265CA47D9A0"/>
    <w:rsid w:val="00424D6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gvbarathi@gmail.com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Polished%20resume,%20designed%20by%20MOO.dotx</Template>
  <TotalTime>1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rajikumari48@gmail.com</dc:subject>
  <dc:creator>RAJAKUMARI </dc:creator>
  <cp:keywords/>
  <dc:description>9698441430
09,East street,Kottucherry, Karaikal-609609.
</dc:description>
  <cp:lastModifiedBy>919698441430</cp:lastModifiedBy>
  <cp:revision>2</cp:revision>
  <dcterms:created xsi:type="dcterms:W3CDTF">2019-05-06T16:42:00Z</dcterms:created>
  <dcterms:modified xsi:type="dcterms:W3CDTF">2019-05-06T16:42:00Z</dcterms:modified>
</cp:coreProperties>
</file>